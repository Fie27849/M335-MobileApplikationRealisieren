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18017793"/>
        <w:docPartObj>
          <w:docPartGallery w:val="Cover Pages"/>
          <w:docPartUnique/>
        </w:docPartObj>
      </w:sdtPr>
      <w:sdtEndPr>
        <w:rPr>
          <w:b/>
          <w:bCs/>
        </w:rPr>
      </w:sdtEndPr>
      <w:sdtContent>
        <w:p w14:paraId="2B8BE538" w14:textId="2E5EB12E" w:rsidR="004D207A" w:rsidRDefault="004D207A">
          <w:r>
            <w:rPr>
              <w:noProof/>
              <w:lang w:eastAsia="de-DE"/>
            </w:rPr>
            <mc:AlternateContent>
              <mc:Choice Requires="wpg">
                <w:drawing>
                  <wp:anchor distT="0" distB="0" distL="114300" distR="114300" simplePos="0" relativeHeight="251662336" behindDoc="0" locked="0" layoutInCell="1" allowOverlap="1" wp14:anchorId="2A0C1A2A" wp14:editId="2D548710">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13617F4" id="Grup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EqwZwsIAQAAEwIA&#10;ABMAAAAAAAAAAAAAAAAAAAAAAFtDb250ZW50X1R5cGVzXS54bWxQSwECLQAUAAYACAAAACEAI7Jq&#10;4dcAAACUAQAACwAAAAAAAAAAAAAAAAA5AQAAX3JlbHMvLnJlbHNQSwECLQAUAAYACAAAACEAJpUX&#10;WJYFAACjGwAADgAAAAAAAAAAAAAAAAA5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eck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5b9bd5 [3204]" stroked="f" strokeweight="1pt">
                      <v:stroke joinstyle="miter"/>
                      <v:path arrowok="t" o:connecttype="custom" o:connectlocs="0,0;7315200,0;7315200,1130373;3620757,733885;0,1092249;0,0" o:connectangles="0,0,0,0,0,0"/>
                    </v:shape>
                    <v:rect id="Rechteck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10" o:title="" rotate="t" type="frame"/>
                    </v:rect>
                    <w10:wrap anchorx="page" anchory="page"/>
                  </v:group>
                </w:pict>
              </mc:Fallback>
            </mc:AlternateContent>
          </w:r>
          <w:r>
            <w:rPr>
              <w:noProof/>
              <w:lang w:eastAsia="de-DE"/>
            </w:rPr>
            <mc:AlternateContent>
              <mc:Choice Requires="wps">
                <w:drawing>
                  <wp:anchor distT="0" distB="0" distL="114300" distR="114300" simplePos="0" relativeHeight="251660288" behindDoc="0" locked="0" layoutInCell="1" allowOverlap="1" wp14:anchorId="1ECE476F" wp14:editId="6A971FE6">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feld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8FAF3D2" w14:textId="77777777" w:rsidR="006C69B4" w:rsidRDefault="00006C5F">
                                    <w:pPr>
                                      <w:pStyle w:val="KeinLeerraum"/>
                                      <w:jc w:val="right"/>
                                      <w:rPr>
                                        <w:color w:val="595959" w:themeColor="text1" w:themeTint="A6"/>
                                        <w:sz w:val="28"/>
                                        <w:szCs w:val="28"/>
                                      </w:rPr>
                                    </w:pPr>
                                    <w:r>
                                      <w:rPr>
                                        <w:color w:val="595959" w:themeColor="text1" w:themeTint="A6"/>
                                        <w:sz w:val="28"/>
                                        <w:szCs w:val="28"/>
                                      </w:rPr>
                                      <w:t>Stephanie Kessler</w:t>
                                    </w:r>
                                    <w:r w:rsidR="00D82A20">
                                      <w:rPr>
                                        <w:color w:val="595959" w:themeColor="text1" w:themeTint="A6"/>
                                        <w:sz w:val="28"/>
                                        <w:szCs w:val="28"/>
                                      </w:rPr>
                                      <w:t xml:space="preserve"> &amp; Sandro Trottmann</w:t>
                                    </w:r>
                                  </w:p>
                                </w:sdtContent>
                              </w:sdt>
                              <w:p w14:paraId="5E689E26" w14:textId="77777777" w:rsidR="006C69B4" w:rsidRDefault="006C69B4">
                                <w:pPr>
                                  <w:pStyle w:val="KeinLeerraum"/>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ECE476F" id="_x0000_t202" coordsize="21600,21600" o:spt="202" path="m0,0l0,21600,21600,21600,21600,0xe">
                    <v:stroke joinstyle="miter"/>
                    <v:path gradientshapeok="t" o:connecttype="rect"/>
                  </v:shapetype>
                  <v:shape id="Textfeld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98FoA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8FAF3D2" w14:textId="77777777" w:rsidR="006C69B4" w:rsidRDefault="00006C5F">
                              <w:pPr>
                                <w:pStyle w:val="KeinLeerraum"/>
                                <w:jc w:val="right"/>
                                <w:rPr>
                                  <w:color w:val="595959" w:themeColor="text1" w:themeTint="A6"/>
                                  <w:sz w:val="28"/>
                                  <w:szCs w:val="28"/>
                                </w:rPr>
                              </w:pPr>
                              <w:r>
                                <w:rPr>
                                  <w:color w:val="595959" w:themeColor="text1" w:themeTint="A6"/>
                                  <w:sz w:val="28"/>
                                  <w:szCs w:val="28"/>
                                </w:rPr>
                                <w:t>Stephanie Kessler</w:t>
                              </w:r>
                              <w:r w:rsidR="00D82A20">
                                <w:rPr>
                                  <w:color w:val="595959" w:themeColor="text1" w:themeTint="A6"/>
                                  <w:sz w:val="28"/>
                                  <w:szCs w:val="28"/>
                                </w:rPr>
                                <w:t xml:space="preserve"> &amp; Sandro Trottmann</w:t>
                              </w:r>
                            </w:p>
                          </w:sdtContent>
                        </w:sdt>
                        <w:p w14:paraId="5E689E26" w14:textId="77777777" w:rsidR="006C69B4" w:rsidRDefault="006C69B4">
                          <w:pPr>
                            <w:pStyle w:val="KeinLeerraum"/>
                            <w:jc w:val="right"/>
                            <w:rPr>
                              <w:color w:val="595959" w:themeColor="text1" w:themeTint="A6"/>
                              <w:sz w:val="18"/>
                              <w:szCs w:val="18"/>
                            </w:rPr>
                          </w:pPr>
                        </w:p>
                      </w:txbxContent>
                    </v:textbox>
                    <w10:wrap type="square" anchorx="page" anchory="page"/>
                  </v:shape>
                </w:pict>
              </mc:Fallback>
            </mc:AlternateContent>
          </w:r>
        </w:p>
        <w:p w14:paraId="30E55C9A" w14:textId="01BFF646" w:rsidR="004D207A" w:rsidRDefault="006350F9">
          <w:r>
            <w:rPr>
              <w:noProof/>
              <w:lang w:eastAsia="de-DE"/>
            </w:rPr>
            <mc:AlternateContent>
              <mc:Choice Requires="wps">
                <w:drawing>
                  <wp:anchor distT="0" distB="0" distL="114300" distR="114300" simplePos="0" relativeHeight="251659264" behindDoc="0" locked="0" layoutInCell="1" allowOverlap="1" wp14:anchorId="42AFABB2" wp14:editId="26B6BB7A">
                    <wp:simplePos x="0" y="0"/>
                    <wp:positionH relativeFrom="page">
                      <wp:posOffset>222885</wp:posOffset>
                    </wp:positionH>
                    <wp:positionV relativeFrom="page">
                      <wp:posOffset>3206115</wp:posOffset>
                    </wp:positionV>
                    <wp:extent cx="7315200" cy="3638550"/>
                    <wp:effectExtent l="0" t="0" r="0" b="4445"/>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0EDB75" w14:textId="77777777" w:rsidR="006C69B4" w:rsidRDefault="000314A3">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82A20">
                                      <w:rPr>
                                        <w:caps/>
                                        <w:color w:val="5B9BD5" w:themeColor="accent1"/>
                                        <w:sz w:val="64"/>
                                        <w:szCs w:val="64"/>
                                      </w:rPr>
                                      <w:t>findmylocation</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505FED5" w14:textId="77777777" w:rsidR="006C69B4" w:rsidRDefault="00D82A20" w:rsidP="00825B70">
                                    <w:pPr>
                                      <w:jc w:val="right"/>
                                      <w:rPr>
                                        <w:color w:val="404040" w:themeColor="text1" w:themeTint="BF"/>
                                        <w:sz w:val="36"/>
                                        <w:szCs w:val="36"/>
                                      </w:rPr>
                                    </w:pPr>
                                    <w:r>
                                      <w:rPr>
                                        <w:color w:val="404040" w:themeColor="text1" w:themeTint="BF"/>
                                        <w:sz w:val="36"/>
                                        <w:szCs w:val="36"/>
                                      </w:rPr>
                                      <w:t>Systemdokumentation</w:t>
                                    </w:r>
                                  </w:p>
                                </w:sdtContent>
                              </w:sdt>
                              <w:p w14:paraId="520DF770" w14:textId="77777777" w:rsidR="006C69B4" w:rsidRDefault="006C69B4">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42AFABB2" id="_x0000_t202" coordsize="21600,21600" o:spt="202" path="m0,0l0,21600,21600,21600,21600,0xe">
                    <v:stroke joinstyle="miter"/>
                    <v:path gradientshapeok="t" o:connecttype="rect"/>
                  </v:shapetype>
                  <v:shape id="Textfeld 154" o:spid="_x0000_s1027" type="#_x0000_t202" style="position:absolute;margin-left:17.55pt;margin-top:252.45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HIY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" filled="f" stroked="f" strokeweight=".5pt">
                    <v:textbox inset="126pt,0,54pt,0">
                      <w:txbxContent>
                        <w:p w14:paraId="700EDB75" w14:textId="77777777" w:rsidR="006C69B4" w:rsidRDefault="000314A3">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82A20">
                                <w:rPr>
                                  <w:caps/>
                                  <w:color w:val="5B9BD5" w:themeColor="accent1"/>
                                  <w:sz w:val="64"/>
                                  <w:szCs w:val="64"/>
                                </w:rPr>
                                <w:t>findmylocation</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505FED5" w14:textId="77777777" w:rsidR="006C69B4" w:rsidRDefault="00D82A20" w:rsidP="00825B70">
                              <w:pPr>
                                <w:jc w:val="right"/>
                                <w:rPr>
                                  <w:color w:val="404040" w:themeColor="text1" w:themeTint="BF"/>
                                  <w:sz w:val="36"/>
                                  <w:szCs w:val="36"/>
                                </w:rPr>
                              </w:pPr>
                              <w:r>
                                <w:rPr>
                                  <w:color w:val="404040" w:themeColor="text1" w:themeTint="BF"/>
                                  <w:sz w:val="36"/>
                                  <w:szCs w:val="36"/>
                                </w:rPr>
                                <w:t>Systemdokumentation</w:t>
                              </w:r>
                            </w:p>
                          </w:sdtContent>
                        </w:sdt>
                        <w:p w14:paraId="520DF770" w14:textId="77777777" w:rsidR="006C69B4" w:rsidRDefault="006C69B4">
                          <w:pPr>
                            <w:jc w:val="right"/>
                            <w:rPr>
                              <w:smallCaps/>
                              <w:color w:val="404040" w:themeColor="text1" w:themeTint="BF"/>
                              <w:sz w:val="36"/>
                              <w:szCs w:val="36"/>
                            </w:rPr>
                          </w:pPr>
                        </w:p>
                      </w:txbxContent>
                    </v:textbox>
                    <w10:wrap type="square" anchorx="page" anchory="page"/>
                  </v:shape>
                </w:pict>
              </mc:Fallback>
            </mc:AlternateContent>
          </w:r>
          <w:r w:rsidR="004D207A">
            <w:rPr>
              <w:rFonts w:asciiTheme="minorHAnsi" w:eastAsiaTheme="minorHAnsi" w:hAnsiTheme="minorHAnsi" w:cstheme="minorBidi"/>
              <w:b/>
              <w:bCs/>
              <w:sz w:val="24"/>
              <w:szCs w:val="24"/>
              <w:lang w:val="de-CH"/>
            </w:rPr>
            <w:br w:type="page"/>
          </w:r>
        </w:p>
      </w:sdtContent>
    </w:sdt>
    <w:sdt>
      <w:sdtPr>
        <w:rPr>
          <w:smallCaps w:val="0"/>
          <w:color w:val="auto"/>
          <w:spacing w:val="0"/>
          <w:sz w:val="22"/>
          <w:szCs w:val="22"/>
        </w:rPr>
        <w:id w:val="1840889250"/>
        <w:docPartObj>
          <w:docPartGallery w:val="Table of Contents"/>
          <w:docPartUnique/>
        </w:docPartObj>
      </w:sdtPr>
      <w:sdtEndPr>
        <w:rPr>
          <w:b/>
          <w:bCs/>
          <w:noProof/>
        </w:rPr>
      </w:sdtEndPr>
      <w:sdtContent>
        <w:p w14:paraId="6A1E4FD1" w14:textId="77777777" w:rsidR="00F4601E" w:rsidRDefault="00F4601E">
          <w:pPr>
            <w:pStyle w:val="Inhaltsverzeichnisberschrift"/>
          </w:pPr>
          <w:r>
            <w:t>Inhaltsverzeichnis</w:t>
          </w:r>
        </w:p>
        <w:p w14:paraId="0A67D32A" w14:textId="77777777" w:rsidR="006350F9" w:rsidRDefault="00F4601E">
          <w:pPr>
            <w:pStyle w:val="Verzeichnis1"/>
            <w:tabs>
              <w:tab w:val="right" w:leader="underscore" w:pos="9056"/>
            </w:tabs>
            <w:rPr>
              <w:rFonts w:eastAsiaTheme="minorEastAsia" w:cstheme="minorBidi"/>
              <w:b w:val="0"/>
              <w:bCs w:val="0"/>
              <w:caps w:val="0"/>
              <w:noProof/>
              <w:sz w:val="24"/>
              <w:szCs w:val="24"/>
              <w:lang w:eastAsia="de-DE"/>
            </w:rPr>
          </w:pPr>
          <w:r>
            <w:rPr>
              <w:caps w:val="0"/>
            </w:rPr>
            <w:fldChar w:fldCharType="begin"/>
          </w:r>
          <w:r>
            <w:rPr>
              <w:caps w:val="0"/>
            </w:rPr>
            <w:instrText xml:space="preserve"> TOC \o "1-3" </w:instrText>
          </w:r>
          <w:r>
            <w:rPr>
              <w:caps w:val="0"/>
            </w:rPr>
            <w:fldChar w:fldCharType="separate"/>
          </w:r>
          <w:r w:rsidR="006350F9">
            <w:rPr>
              <w:noProof/>
            </w:rPr>
            <w:t>Kurzanleitung</w:t>
          </w:r>
          <w:r w:rsidR="006350F9">
            <w:rPr>
              <w:noProof/>
            </w:rPr>
            <w:tab/>
          </w:r>
          <w:r w:rsidR="006350F9">
            <w:rPr>
              <w:noProof/>
            </w:rPr>
            <w:fldChar w:fldCharType="begin"/>
          </w:r>
          <w:r w:rsidR="006350F9">
            <w:rPr>
              <w:noProof/>
            </w:rPr>
            <w:instrText xml:space="preserve"> PAGEREF _Toc504046743 \h </w:instrText>
          </w:r>
          <w:r w:rsidR="006350F9">
            <w:rPr>
              <w:noProof/>
            </w:rPr>
          </w:r>
          <w:r w:rsidR="006350F9">
            <w:rPr>
              <w:noProof/>
            </w:rPr>
            <w:fldChar w:fldCharType="separate"/>
          </w:r>
          <w:r w:rsidR="006350F9">
            <w:rPr>
              <w:noProof/>
            </w:rPr>
            <w:t>3</w:t>
          </w:r>
          <w:r w:rsidR="006350F9">
            <w:rPr>
              <w:noProof/>
            </w:rPr>
            <w:fldChar w:fldCharType="end"/>
          </w:r>
        </w:p>
        <w:p w14:paraId="4C1C9985" w14:textId="77777777" w:rsidR="006350F9" w:rsidRDefault="006350F9">
          <w:pPr>
            <w:pStyle w:val="Verzeichnis1"/>
            <w:tabs>
              <w:tab w:val="right" w:leader="underscore" w:pos="9056"/>
            </w:tabs>
            <w:rPr>
              <w:rFonts w:eastAsiaTheme="minorEastAsia" w:cstheme="minorBidi"/>
              <w:b w:val="0"/>
              <w:bCs w:val="0"/>
              <w:caps w:val="0"/>
              <w:noProof/>
              <w:sz w:val="24"/>
              <w:szCs w:val="24"/>
              <w:lang w:eastAsia="de-DE"/>
            </w:rPr>
          </w:pPr>
          <w:r>
            <w:rPr>
              <w:noProof/>
            </w:rPr>
            <w:t>Persistenzl</w:t>
          </w:r>
          <w:r>
            <w:rPr>
              <w:rFonts w:ascii="Helvetica" w:eastAsia="Helvetica" w:hAnsi="Helvetica" w:cs="Helvetica"/>
              <w:noProof/>
            </w:rPr>
            <w:t>ösung</w:t>
          </w:r>
          <w:r>
            <w:rPr>
              <w:rFonts w:ascii="Helvetica" w:eastAsia="Helvetica" w:hAnsi="Helvetica" w:cs="Helvetica"/>
              <w:noProof/>
            </w:rPr>
            <w:tab/>
          </w:r>
          <w:r>
            <w:rPr>
              <w:noProof/>
            </w:rPr>
            <w:fldChar w:fldCharType="begin"/>
          </w:r>
          <w:r>
            <w:rPr>
              <w:noProof/>
            </w:rPr>
            <w:instrText xml:space="preserve"> PAGEREF _Toc504046744 \h </w:instrText>
          </w:r>
          <w:r>
            <w:rPr>
              <w:noProof/>
            </w:rPr>
          </w:r>
          <w:r>
            <w:rPr>
              <w:noProof/>
            </w:rPr>
            <w:fldChar w:fldCharType="separate"/>
          </w:r>
          <w:r>
            <w:rPr>
              <w:noProof/>
            </w:rPr>
            <w:t>9</w:t>
          </w:r>
          <w:r>
            <w:rPr>
              <w:noProof/>
            </w:rPr>
            <w:fldChar w:fldCharType="end"/>
          </w:r>
        </w:p>
        <w:p w14:paraId="003A640E" w14:textId="77777777" w:rsidR="006350F9" w:rsidRDefault="006350F9">
          <w:pPr>
            <w:pStyle w:val="Verzeichnis1"/>
            <w:tabs>
              <w:tab w:val="right" w:leader="underscore" w:pos="9056"/>
            </w:tabs>
            <w:rPr>
              <w:rFonts w:eastAsiaTheme="minorEastAsia" w:cstheme="minorBidi"/>
              <w:b w:val="0"/>
              <w:bCs w:val="0"/>
              <w:caps w:val="0"/>
              <w:noProof/>
              <w:sz w:val="24"/>
              <w:szCs w:val="24"/>
              <w:lang w:eastAsia="de-DE"/>
            </w:rPr>
          </w:pPr>
          <w:r>
            <w:rPr>
              <w:noProof/>
            </w:rPr>
            <w:t>Sensor</w:t>
          </w:r>
          <w:r>
            <w:rPr>
              <w:noProof/>
            </w:rPr>
            <w:tab/>
          </w:r>
          <w:r>
            <w:rPr>
              <w:noProof/>
            </w:rPr>
            <w:fldChar w:fldCharType="begin"/>
          </w:r>
          <w:r>
            <w:rPr>
              <w:noProof/>
            </w:rPr>
            <w:instrText xml:space="preserve"> PAGEREF _Toc504046745 \h </w:instrText>
          </w:r>
          <w:r>
            <w:rPr>
              <w:noProof/>
            </w:rPr>
          </w:r>
          <w:r>
            <w:rPr>
              <w:noProof/>
            </w:rPr>
            <w:fldChar w:fldCharType="separate"/>
          </w:r>
          <w:r>
            <w:rPr>
              <w:noProof/>
            </w:rPr>
            <w:t>9</w:t>
          </w:r>
          <w:r>
            <w:rPr>
              <w:noProof/>
            </w:rPr>
            <w:fldChar w:fldCharType="end"/>
          </w:r>
        </w:p>
        <w:p w14:paraId="5B1D0D4E" w14:textId="77777777" w:rsidR="006350F9" w:rsidRDefault="006350F9">
          <w:pPr>
            <w:pStyle w:val="Verzeichnis1"/>
            <w:tabs>
              <w:tab w:val="right" w:leader="underscore" w:pos="9056"/>
            </w:tabs>
            <w:rPr>
              <w:rFonts w:eastAsiaTheme="minorEastAsia" w:cstheme="minorBidi"/>
              <w:b w:val="0"/>
              <w:bCs w:val="0"/>
              <w:caps w:val="0"/>
              <w:noProof/>
              <w:sz w:val="24"/>
              <w:szCs w:val="24"/>
              <w:lang w:eastAsia="de-DE"/>
            </w:rPr>
          </w:pPr>
          <w:r>
            <w:rPr>
              <w:noProof/>
            </w:rPr>
            <w:t>Netzwerkfunktionalit</w:t>
          </w:r>
          <w:r>
            <w:rPr>
              <w:rFonts w:ascii="Helvetica" w:eastAsia="Helvetica" w:hAnsi="Helvetica" w:cs="Helvetica"/>
              <w:noProof/>
            </w:rPr>
            <w:t>ät</w:t>
          </w:r>
          <w:r>
            <w:rPr>
              <w:rFonts w:ascii="Helvetica" w:eastAsia="Helvetica" w:hAnsi="Helvetica" w:cs="Helvetica"/>
              <w:noProof/>
            </w:rPr>
            <w:tab/>
          </w:r>
          <w:r>
            <w:rPr>
              <w:noProof/>
            </w:rPr>
            <w:fldChar w:fldCharType="begin"/>
          </w:r>
          <w:r>
            <w:rPr>
              <w:noProof/>
            </w:rPr>
            <w:instrText xml:space="preserve"> PAGEREF _Toc504046746 \h </w:instrText>
          </w:r>
          <w:r>
            <w:rPr>
              <w:noProof/>
            </w:rPr>
          </w:r>
          <w:r>
            <w:rPr>
              <w:noProof/>
            </w:rPr>
            <w:fldChar w:fldCharType="separate"/>
          </w:r>
          <w:r>
            <w:rPr>
              <w:noProof/>
            </w:rPr>
            <w:t>9</w:t>
          </w:r>
          <w:r>
            <w:rPr>
              <w:noProof/>
            </w:rPr>
            <w:fldChar w:fldCharType="end"/>
          </w:r>
        </w:p>
        <w:p w14:paraId="0494473A" w14:textId="77777777" w:rsidR="006350F9" w:rsidRDefault="006350F9">
          <w:pPr>
            <w:pStyle w:val="Verzeichnis1"/>
            <w:tabs>
              <w:tab w:val="right" w:leader="underscore" w:pos="9056"/>
            </w:tabs>
            <w:rPr>
              <w:rFonts w:eastAsiaTheme="minorEastAsia" w:cstheme="minorBidi"/>
              <w:b w:val="0"/>
              <w:bCs w:val="0"/>
              <w:caps w:val="0"/>
              <w:noProof/>
              <w:sz w:val="24"/>
              <w:szCs w:val="24"/>
              <w:lang w:eastAsia="de-DE"/>
            </w:rPr>
          </w:pPr>
          <w:r>
            <w:rPr>
              <w:noProof/>
            </w:rPr>
            <w:t>Verbreitung</w:t>
          </w:r>
          <w:r>
            <w:rPr>
              <w:noProof/>
            </w:rPr>
            <w:tab/>
          </w:r>
          <w:r>
            <w:rPr>
              <w:noProof/>
            </w:rPr>
            <w:fldChar w:fldCharType="begin"/>
          </w:r>
          <w:r>
            <w:rPr>
              <w:noProof/>
            </w:rPr>
            <w:instrText xml:space="preserve"> PAGEREF _Toc504046747 \h </w:instrText>
          </w:r>
          <w:r>
            <w:rPr>
              <w:noProof/>
            </w:rPr>
          </w:r>
          <w:r>
            <w:rPr>
              <w:noProof/>
            </w:rPr>
            <w:fldChar w:fldCharType="separate"/>
          </w:r>
          <w:r>
            <w:rPr>
              <w:noProof/>
            </w:rPr>
            <w:t>9</w:t>
          </w:r>
          <w:r>
            <w:rPr>
              <w:noProof/>
            </w:rPr>
            <w:fldChar w:fldCharType="end"/>
          </w:r>
        </w:p>
        <w:p w14:paraId="477D2E6C" w14:textId="77777777" w:rsidR="006350F9" w:rsidRDefault="006350F9">
          <w:pPr>
            <w:pStyle w:val="Verzeichnis1"/>
            <w:tabs>
              <w:tab w:val="right" w:leader="underscore" w:pos="9056"/>
            </w:tabs>
            <w:rPr>
              <w:rFonts w:eastAsiaTheme="minorEastAsia" w:cstheme="minorBidi"/>
              <w:b w:val="0"/>
              <w:bCs w:val="0"/>
              <w:caps w:val="0"/>
              <w:noProof/>
              <w:sz w:val="24"/>
              <w:szCs w:val="24"/>
              <w:lang w:eastAsia="de-DE"/>
            </w:rPr>
          </w:pPr>
          <w:r>
            <w:rPr>
              <w:noProof/>
            </w:rPr>
            <w:t>Links</w:t>
          </w:r>
          <w:r>
            <w:rPr>
              <w:noProof/>
            </w:rPr>
            <w:tab/>
          </w:r>
          <w:r>
            <w:rPr>
              <w:noProof/>
            </w:rPr>
            <w:fldChar w:fldCharType="begin"/>
          </w:r>
          <w:r>
            <w:rPr>
              <w:noProof/>
            </w:rPr>
            <w:instrText xml:space="preserve"> PAGEREF _Toc504046748 \h </w:instrText>
          </w:r>
          <w:r>
            <w:rPr>
              <w:noProof/>
            </w:rPr>
          </w:r>
          <w:r>
            <w:rPr>
              <w:noProof/>
            </w:rPr>
            <w:fldChar w:fldCharType="separate"/>
          </w:r>
          <w:r>
            <w:rPr>
              <w:noProof/>
            </w:rPr>
            <w:t>9</w:t>
          </w:r>
          <w:r>
            <w:rPr>
              <w:noProof/>
            </w:rPr>
            <w:fldChar w:fldCharType="end"/>
          </w:r>
        </w:p>
        <w:p w14:paraId="02809AFF" w14:textId="77777777" w:rsidR="00F4601E" w:rsidRDefault="00F4601E">
          <w:r>
            <w:rPr>
              <w:rFonts w:asciiTheme="minorHAnsi" w:hAnsiTheme="minorHAnsi"/>
              <w:caps/>
            </w:rPr>
            <w:fldChar w:fldCharType="end"/>
          </w:r>
        </w:p>
      </w:sdtContent>
    </w:sdt>
    <w:p w14:paraId="1AC6DA9E" w14:textId="77777777" w:rsidR="004D207A" w:rsidRDefault="004D207A">
      <w:pPr>
        <w:rPr>
          <w:spacing w:val="-10"/>
          <w:kern w:val="28"/>
          <w:sz w:val="56"/>
          <w:szCs w:val="56"/>
        </w:rPr>
      </w:pPr>
      <w:r>
        <w:br w:type="page"/>
      </w:r>
    </w:p>
    <w:p w14:paraId="59BD98CB" w14:textId="77777777" w:rsidR="007D3BE8" w:rsidRDefault="00712383" w:rsidP="00712383">
      <w:pPr>
        <w:pStyle w:val="berschrift1"/>
      </w:pPr>
      <w:bookmarkStart w:id="0" w:name="_Toc504046743"/>
      <w:r>
        <w:lastRenderedPageBreak/>
        <w:t>Kurzanleitung</w:t>
      </w:r>
      <w:bookmarkEnd w:id="0"/>
    </w:p>
    <w:p w14:paraId="599B99D5" w14:textId="77777777" w:rsidR="00712383" w:rsidRDefault="00954553" w:rsidP="00712383">
      <w:r>
        <w:t>findmylocation ist sehr simpel aufgebaut und einfach zu bedienen. Wenn man die App öffnet, muss man sich als erstes anmelden:</w:t>
      </w:r>
    </w:p>
    <w:p w14:paraId="571EEF7F" w14:textId="77777777" w:rsidR="000E5365" w:rsidRDefault="000E5365" w:rsidP="00712383"/>
    <w:p w14:paraId="58D6C981" w14:textId="77777777" w:rsidR="000E5365" w:rsidRDefault="000E5365" w:rsidP="00712383"/>
    <w:p w14:paraId="42FD490F" w14:textId="77777777" w:rsidR="000E5365" w:rsidRDefault="000E5365" w:rsidP="00712383"/>
    <w:p w14:paraId="09E88D35" w14:textId="77777777" w:rsidR="000E5365" w:rsidRDefault="000E5365" w:rsidP="00712383"/>
    <w:p w14:paraId="397DEC0B" w14:textId="77777777" w:rsidR="000E5365" w:rsidRDefault="000E5365" w:rsidP="00712383"/>
    <w:p w14:paraId="41696469" w14:textId="363B68BE" w:rsidR="00954553" w:rsidRDefault="00150FE5" w:rsidP="00712383">
      <w:r>
        <w:rPr>
          <w:noProof/>
        </w:rPr>
        <mc:AlternateContent>
          <mc:Choice Requires="wps">
            <w:drawing>
              <wp:anchor distT="0" distB="0" distL="114300" distR="114300" simplePos="0" relativeHeight="251677696" behindDoc="0" locked="0" layoutInCell="1" allowOverlap="1" wp14:anchorId="202E14F2" wp14:editId="22E64C2D">
                <wp:simplePos x="0" y="0"/>
                <wp:positionH relativeFrom="column">
                  <wp:posOffset>-1905</wp:posOffset>
                </wp:positionH>
                <wp:positionV relativeFrom="paragraph">
                  <wp:posOffset>2026920</wp:posOffset>
                </wp:positionV>
                <wp:extent cx="2159635" cy="28765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2159635" cy="287655"/>
                        </a:xfrm>
                        <a:prstGeom prst="rect">
                          <a:avLst/>
                        </a:prstGeom>
                        <a:solidFill>
                          <a:prstClr val="white"/>
                        </a:solidFill>
                        <a:ln>
                          <a:noFill/>
                        </a:ln>
                        <a:effectLst/>
                      </wps:spPr>
                      <wps:txbx>
                        <w:txbxContent>
                          <w:p w14:paraId="07689309" w14:textId="30CB5EF5" w:rsidR="00150FE5" w:rsidRPr="00076A46" w:rsidRDefault="00150FE5" w:rsidP="00150FE5">
                            <w:pPr>
                              <w:pStyle w:val="Beschriftung"/>
                              <w:rPr>
                                <w:noProof/>
                                <w:sz w:val="22"/>
                                <w:szCs w:val="22"/>
                              </w:rPr>
                            </w:pPr>
                            <w:r>
                              <w:t xml:space="preserve">Abbildung </w:t>
                            </w:r>
                            <w:fldSimple w:instr=" SEQ Abbildung \* ARABIC ">
                              <w:r>
                                <w:rPr>
                                  <w:noProof/>
                                </w:rPr>
                                <w:t>1</w:t>
                              </w:r>
                            </w:fldSimple>
                            <w:r>
                              <w:t>: Anmeldebildschirm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E14F2" id="Textfeld 14" o:spid="_x0000_s1028" type="#_x0000_t202" style="position:absolute;margin-left:-.15pt;margin-top:159.6pt;width:170.05pt;height:22.6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" stroked="f">
                <v:textbox style="mso-fit-shape-to-text:t" inset="0,0,0,0">
                  <w:txbxContent>
                    <w:p w14:paraId="07689309" w14:textId="30CB5EF5" w:rsidR="00150FE5" w:rsidRPr="00076A46" w:rsidRDefault="00150FE5" w:rsidP="00150FE5">
                      <w:pPr>
                        <w:pStyle w:val="Beschriftung"/>
                        <w:rPr>
                          <w:noProof/>
                          <w:sz w:val="22"/>
                          <w:szCs w:val="22"/>
                        </w:rPr>
                      </w:pPr>
                      <w:r>
                        <w:t xml:space="preserve">Abbildung </w:t>
                      </w:r>
                      <w:fldSimple w:instr=" SEQ Abbildung \* ARABIC ">
                        <w:r>
                          <w:rPr>
                            <w:noProof/>
                          </w:rPr>
                          <w:t>1</w:t>
                        </w:r>
                      </w:fldSimple>
                      <w:r>
                        <w:t>: Anmeldebildschirm</w:t>
                      </w:r>
                    </w:p>
                  </w:txbxContent>
                </v:textbox>
                <w10:wrap type="square"/>
              </v:shape>
            </w:pict>
          </mc:Fallback>
        </mc:AlternateContent>
      </w:r>
      <w:r w:rsidR="00954553">
        <w:rPr>
          <w:noProof/>
          <w:lang w:eastAsia="de-DE"/>
        </w:rPr>
        <w:drawing>
          <wp:anchor distT="0" distB="0" distL="114300" distR="114300" simplePos="0" relativeHeight="251663360" behindDoc="0" locked="0" layoutInCell="1" allowOverlap="1" wp14:anchorId="7A24452B" wp14:editId="5C7E78A2">
            <wp:simplePos x="0" y="0"/>
            <wp:positionH relativeFrom="column">
              <wp:posOffset>-1905</wp:posOffset>
            </wp:positionH>
            <wp:positionV relativeFrom="page">
              <wp:posOffset>1931670</wp:posOffset>
            </wp:positionV>
            <wp:extent cx="2159635" cy="3450590"/>
            <wp:effectExtent l="0" t="0" r="0" b="3810"/>
            <wp:wrapSquare wrapText="bothSides"/>
            <wp:docPr id="1" name="Bild 1" descr="/Users/stephaniekessler/Projekte/M335-MobileApplikationRealisieren/Grafiken/screenshotsSysdoku/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tephaniekessler/Projekte/M335-MobileApplikationRealisieren/Grafiken/screenshotsSysdoku/login.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3523" b="6546"/>
                    <a:stretch/>
                  </pic:blipFill>
                  <pic:spPr bwMode="auto">
                    <a:xfrm>
                      <a:off x="0" y="0"/>
                      <a:ext cx="2159635" cy="345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4553">
        <w:t>Dazu gibt man die registrierte E-Mailadresse und das Passwort ein und tippt auf "Anmelden".</w:t>
      </w:r>
    </w:p>
    <w:p w14:paraId="033DD66E" w14:textId="77777777" w:rsidR="00954553" w:rsidRDefault="00954553" w:rsidP="00712383"/>
    <w:p w14:paraId="7657FBF8" w14:textId="77777777" w:rsidR="00B7498F" w:rsidRDefault="00B7498F" w:rsidP="00712383"/>
    <w:p w14:paraId="286A5A46" w14:textId="77777777" w:rsidR="00B7498F" w:rsidRDefault="00B7498F" w:rsidP="00712383"/>
    <w:p w14:paraId="1315FFAE" w14:textId="77777777" w:rsidR="00B7498F" w:rsidRDefault="00B7498F" w:rsidP="00712383"/>
    <w:p w14:paraId="4DFE7E4B" w14:textId="77777777" w:rsidR="00B7498F" w:rsidRDefault="00B7498F" w:rsidP="00712383"/>
    <w:p w14:paraId="373FD30C" w14:textId="77777777" w:rsidR="00B7498F" w:rsidRDefault="00B7498F" w:rsidP="00712383"/>
    <w:p w14:paraId="32FAEC37" w14:textId="77777777" w:rsidR="007B0C9B" w:rsidRDefault="007B0C9B" w:rsidP="00712383"/>
    <w:p w14:paraId="5F44C4E8" w14:textId="0AFF5D4C" w:rsidR="007B0C9B" w:rsidRPr="00712383" w:rsidRDefault="00150FE5" w:rsidP="00712383">
      <w:r>
        <w:rPr>
          <w:noProof/>
        </w:rPr>
        <mc:AlternateContent>
          <mc:Choice Requires="wps">
            <w:drawing>
              <wp:anchor distT="0" distB="0" distL="114300" distR="114300" simplePos="0" relativeHeight="251679744" behindDoc="0" locked="0" layoutInCell="1" allowOverlap="1" wp14:anchorId="01AAE961" wp14:editId="14C7EDA1">
                <wp:simplePos x="0" y="0"/>
                <wp:positionH relativeFrom="column">
                  <wp:posOffset>30480</wp:posOffset>
                </wp:positionH>
                <wp:positionV relativeFrom="paragraph">
                  <wp:posOffset>3166110</wp:posOffset>
                </wp:positionV>
                <wp:extent cx="2159635" cy="28765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2159635" cy="287655"/>
                        </a:xfrm>
                        <a:prstGeom prst="rect">
                          <a:avLst/>
                        </a:prstGeom>
                        <a:solidFill>
                          <a:prstClr val="white"/>
                        </a:solidFill>
                        <a:ln>
                          <a:noFill/>
                        </a:ln>
                        <a:effectLst/>
                      </wps:spPr>
                      <wps:txbx>
                        <w:txbxContent>
                          <w:p w14:paraId="05BC5270" w14:textId="58DBCD78" w:rsidR="00150FE5" w:rsidRPr="00AC044C" w:rsidRDefault="00150FE5" w:rsidP="00150FE5">
                            <w:pPr>
                              <w:pStyle w:val="Beschriftung"/>
                              <w:rPr>
                                <w:noProof/>
                                <w:sz w:val="22"/>
                                <w:szCs w:val="22"/>
                              </w:rPr>
                            </w:pPr>
                            <w:r>
                              <w:t xml:space="preserve">Abbildung </w:t>
                            </w:r>
                            <w:fldSimple w:instr=" SEQ Abbildung \* ARABIC ">
                              <w:r>
                                <w:rPr>
                                  <w:noProof/>
                                </w:rPr>
                                <w:t>2</w:t>
                              </w:r>
                            </w:fldSimple>
                            <w:r>
                              <w:t>: Passwort zurücksetzen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AE961" id="Textfeld 15" o:spid="_x0000_s1029" type="#_x0000_t202" style="position:absolute;margin-left:2.4pt;margin-top:249.3pt;width:170.05pt;height:22.6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" stroked="f">
                <v:textbox style="mso-fit-shape-to-text:t" inset="0,0,0,0">
                  <w:txbxContent>
                    <w:p w14:paraId="05BC5270" w14:textId="58DBCD78" w:rsidR="00150FE5" w:rsidRPr="00AC044C" w:rsidRDefault="00150FE5" w:rsidP="00150FE5">
                      <w:pPr>
                        <w:pStyle w:val="Beschriftung"/>
                        <w:rPr>
                          <w:noProof/>
                          <w:sz w:val="22"/>
                          <w:szCs w:val="22"/>
                        </w:rPr>
                      </w:pPr>
                      <w:r>
                        <w:t xml:space="preserve">Abbildung </w:t>
                      </w:r>
                      <w:fldSimple w:instr=" SEQ Abbildung \* ARABIC ">
                        <w:r>
                          <w:rPr>
                            <w:noProof/>
                          </w:rPr>
                          <w:t>2</w:t>
                        </w:r>
                      </w:fldSimple>
                      <w:r>
                        <w:t>: Passwort zurücksetzen</w:t>
                      </w:r>
                    </w:p>
                  </w:txbxContent>
                </v:textbox>
                <w10:wrap type="square"/>
              </v:shape>
            </w:pict>
          </mc:Fallback>
        </mc:AlternateContent>
      </w:r>
      <w:r w:rsidR="007B0C9B">
        <w:rPr>
          <w:noProof/>
          <w:lang w:eastAsia="de-DE"/>
        </w:rPr>
        <w:drawing>
          <wp:anchor distT="0" distB="0" distL="114300" distR="114300" simplePos="0" relativeHeight="251664384" behindDoc="0" locked="0" layoutInCell="1" allowOverlap="1" wp14:anchorId="6D872321" wp14:editId="745B9B07">
            <wp:simplePos x="0" y="0"/>
            <wp:positionH relativeFrom="column">
              <wp:posOffset>30480</wp:posOffset>
            </wp:positionH>
            <wp:positionV relativeFrom="page">
              <wp:posOffset>5843905</wp:posOffset>
            </wp:positionV>
            <wp:extent cx="2159635" cy="3458210"/>
            <wp:effectExtent l="0" t="0" r="0" b="0"/>
            <wp:wrapSquare wrapText="bothSides"/>
            <wp:docPr id="2" name="Bild 2" descr="/Users/stephaniekessler/Projekte/M335-MobileApplikationRealisieren/Grafiken/screenshotsSysdoku/pw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tephaniekessler/Projekte/M335-MobileApplikationRealisieren/Grafiken/screenshotsSysdoku/pwReset.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3314" b="6585"/>
                    <a:stretch/>
                  </pic:blipFill>
                  <pic:spPr bwMode="auto">
                    <a:xfrm>
                      <a:off x="0" y="0"/>
                      <a:ext cx="2159635" cy="3458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42EAB2" w14:textId="77777777" w:rsidR="00073488" w:rsidRDefault="00B7498F" w:rsidP="00B7498F">
      <w:r>
        <w:t>Falls man das Passwort vergessen hat,</w:t>
      </w:r>
      <w:r w:rsidRPr="00B7498F">
        <w:rPr>
          <w:noProof/>
          <w:lang w:eastAsia="de-DE"/>
        </w:rPr>
        <w:t xml:space="preserve"> </w:t>
      </w:r>
      <w:r>
        <w:t>kann man die E-Mailadressse eingeben und dann auf "Passwort Reset" tippen. Danach erhält man eine E-Mail, mit der man ein neues Passwort setzen kann.</w:t>
      </w:r>
    </w:p>
    <w:p w14:paraId="5E329683" w14:textId="4268B4D1" w:rsidR="00073488" w:rsidRDefault="00073488" w:rsidP="00B7498F">
      <w:r>
        <w:t>Sollte man noch keinen Account haben, tippt man auf den "Registrieren" Button u</w:t>
      </w:r>
      <w:r w:rsidR="000E5365">
        <w:t>nd erstellt einen neuen Account</w:t>
      </w:r>
      <w:r>
        <w:t>.</w:t>
      </w:r>
    </w:p>
    <w:p w14:paraId="55C51680" w14:textId="77777777" w:rsidR="00073488" w:rsidRDefault="00073488" w:rsidP="00B7498F"/>
    <w:p w14:paraId="04FD1075" w14:textId="77777777" w:rsidR="00073488" w:rsidRDefault="00073488" w:rsidP="00B7498F"/>
    <w:p w14:paraId="7B6D17D1" w14:textId="77777777" w:rsidR="00073488" w:rsidRDefault="00073488" w:rsidP="00B7498F"/>
    <w:p w14:paraId="2337996D" w14:textId="77777777" w:rsidR="00073488" w:rsidRDefault="00073488" w:rsidP="00B7498F"/>
    <w:p w14:paraId="27059EAD" w14:textId="77777777" w:rsidR="00073488" w:rsidRDefault="00073488" w:rsidP="00B7498F"/>
    <w:p w14:paraId="1DA50F8B" w14:textId="77777777" w:rsidR="00073488" w:rsidRDefault="00073488" w:rsidP="00B7498F"/>
    <w:p w14:paraId="6051FFEA" w14:textId="77777777" w:rsidR="00073488" w:rsidRDefault="00073488" w:rsidP="00B7498F"/>
    <w:p w14:paraId="45ED7EFB" w14:textId="77777777" w:rsidR="000E5365" w:rsidRDefault="000E5365" w:rsidP="00B7498F"/>
    <w:p w14:paraId="432D40D8" w14:textId="77777777" w:rsidR="000E5365" w:rsidRDefault="000E5365" w:rsidP="00B7498F"/>
    <w:p w14:paraId="3A1D7A42" w14:textId="77777777" w:rsidR="000E5365" w:rsidRDefault="000E5365" w:rsidP="00B7498F"/>
    <w:p w14:paraId="44D3AB98" w14:textId="1EEC6855" w:rsidR="00073488" w:rsidRDefault="00150FE5" w:rsidP="00B7498F">
      <w:r>
        <w:rPr>
          <w:noProof/>
        </w:rPr>
        <mc:AlternateContent>
          <mc:Choice Requires="wps">
            <w:drawing>
              <wp:anchor distT="0" distB="0" distL="114300" distR="114300" simplePos="0" relativeHeight="251681792" behindDoc="0" locked="0" layoutInCell="1" allowOverlap="1" wp14:anchorId="6E6B423E" wp14:editId="23D93BA9">
                <wp:simplePos x="0" y="0"/>
                <wp:positionH relativeFrom="column">
                  <wp:posOffset>-1905</wp:posOffset>
                </wp:positionH>
                <wp:positionV relativeFrom="paragraph">
                  <wp:posOffset>2345690</wp:posOffset>
                </wp:positionV>
                <wp:extent cx="2159635" cy="28765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2159635" cy="287655"/>
                        </a:xfrm>
                        <a:prstGeom prst="rect">
                          <a:avLst/>
                        </a:prstGeom>
                        <a:solidFill>
                          <a:prstClr val="white"/>
                        </a:solidFill>
                        <a:ln>
                          <a:noFill/>
                        </a:ln>
                        <a:effectLst/>
                      </wps:spPr>
                      <wps:txbx>
                        <w:txbxContent>
                          <w:p w14:paraId="7941D20D" w14:textId="79B8FB46" w:rsidR="00150FE5" w:rsidRPr="002F043C" w:rsidRDefault="00150FE5" w:rsidP="00150FE5">
                            <w:pPr>
                              <w:pStyle w:val="Beschriftung"/>
                              <w:rPr>
                                <w:noProof/>
                                <w:sz w:val="22"/>
                                <w:szCs w:val="22"/>
                              </w:rPr>
                            </w:pPr>
                            <w:r>
                              <w:t xml:space="preserve">Abbildung </w:t>
                            </w:r>
                            <w:fldSimple w:instr=" SEQ Abbildung \* ARABIC ">
                              <w:r>
                                <w:rPr>
                                  <w:noProof/>
                                </w:rPr>
                                <w:t>3</w:t>
                              </w:r>
                            </w:fldSimple>
                            <w:r>
                              <w:t>: Einen neuen Account erstellen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B423E" id="Textfeld 16" o:spid="_x0000_s1030" type="#_x0000_t202" style="position:absolute;margin-left:-.15pt;margin-top:184.7pt;width:170.05pt;height:22.6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" stroked="f">
                <v:textbox style="mso-fit-shape-to-text:t" inset="0,0,0,0">
                  <w:txbxContent>
                    <w:p w14:paraId="7941D20D" w14:textId="79B8FB46" w:rsidR="00150FE5" w:rsidRPr="002F043C" w:rsidRDefault="00150FE5" w:rsidP="00150FE5">
                      <w:pPr>
                        <w:pStyle w:val="Beschriftung"/>
                        <w:rPr>
                          <w:noProof/>
                          <w:sz w:val="22"/>
                          <w:szCs w:val="22"/>
                        </w:rPr>
                      </w:pPr>
                      <w:r>
                        <w:t xml:space="preserve">Abbildung </w:t>
                      </w:r>
                      <w:fldSimple w:instr=" SEQ Abbildung \* ARABIC ">
                        <w:r>
                          <w:rPr>
                            <w:noProof/>
                          </w:rPr>
                          <w:t>3</w:t>
                        </w:r>
                      </w:fldSimple>
                      <w:r>
                        <w:t>: Einen neuen Account erstellen</w:t>
                      </w:r>
                    </w:p>
                  </w:txbxContent>
                </v:textbox>
                <w10:wrap type="square"/>
              </v:shape>
            </w:pict>
          </mc:Fallback>
        </mc:AlternateContent>
      </w:r>
      <w:r w:rsidR="00073488">
        <w:rPr>
          <w:noProof/>
          <w:lang w:eastAsia="de-DE"/>
        </w:rPr>
        <w:drawing>
          <wp:anchor distT="0" distB="0" distL="114300" distR="114300" simplePos="0" relativeHeight="251665408" behindDoc="0" locked="0" layoutInCell="1" allowOverlap="1" wp14:anchorId="293DA151" wp14:editId="3C6279D1">
            <wp:simplePos x="0" y="0"/>
            <wp:positionH relativeFrom="column">
              <wp:posOffset>-1905</wp:posOffset>
            </wp:positionH>
            <wp:positionV relativeFrom="page">
              <wp:posOffset>1073150</wp:posOffset>
            </wp:positionV>
            <wp:extent cx="2159635" cy="3442335"/>
            <wp:effectExtent l="0" t="0" r="0" b="12065"/>
            <wp:wrapSquare wrapText="bothSides"/>
            <wp:docPr id="3" name="Bild 3" descr="/Users/stephaniekessler/Projekte/M335-MobileApplikationRealisieren/Grafiken/screenshotsSysdoku/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tephaniekessler/Projekte/M335-MobileApplikationRealisieren/Grafiken/screenshotsSysdoku/register.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3521" b="6784"/>
                    <a:stretch/>
                  </pic:blipFill>
                  <pic:spPr bwMode="auto">
                    <a:xfrm>
                      <a:off x="0" y="0"/>
                      <a:ext cx="2159635" cy="3442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3488">
        <w:t>Um sich zu registrieren muss man nur einen E-Mailadresse und ein Passwort eingeben.</w:t>
      </w:r>
    </w:p>
    <w:p w14:paraId="076ABC2A" w14:textId="77777777" w:rsidR="00073488" w:rsidRDefault="00073488" w:rsidP="00B7498F"/>
    <w:p w14:paraId="24C157D9" w14:textId="77777777" w:rsidR="00073488" w:rsidRDefault="00073488" w:rsidP="00B7498F"/>
    <w:p w14:paraId="2853E957" w14:textId="77777777" w:rsidR="00073488" w:rsidRDefault="00073488" w:rsidP="00B7498F"/>
    <w:p w14:paraId="362B695A" w14:textId="77777777" w:rsidR="00073488" w:rsidRDefault="00073488" w:rsidP="00B7498F"/>
    <w:p w14:paraId="3A7564C2" w14:textId="77777777" w:rsidR="00073488" w:rsidRDefault="00073488" w:rsidP="00B7498F"/>
    <w:p w14:paraId="44A72FC2" w14:textId="77777777" w:rsidR="00073488" w:rsidRDefault="00073488" w:rsidP="00B7498F"/>
    <w:p w14:paraId="09867B48" w14:textId="77777777" w:rsidR="007B0C9B" w:rsidRDefault="007B0C9B" w:rsidP="00B7498F"/>
    <w:p w14:paraId="17E7FD03" w14:textId="77777777" w:rsidR="000E5365" w:rsidRDefault="000E5365" w:rsidP="00B7498F"/>
    <w:p w14:paraId="073439AC" w14:textId="77777777" w:rsidR="007B0C9B" w:rsidRDefault="007B0C9B" w:rsidP="00B7498F"/>
    <w:p w14:paraId="79953E04" w14:textId="7452A9C4" w:rsidR="007B0C9B" w:rsidRDefault="00150FE5" w:rsidP="00B7498F">
      <w:r>
        <w:rPr>
          <w:noProof/>
        </w:rPr>
        <mc:AlternateContent>
          <mc:Choice Requires="wps">
            <w:drawing>
              <wp:anchor distT="0" distB="0" distL="114300" distR="114300" simplePos="0" relativeHeight="251683840" behindDoc="0" locked="0" layoutInCell="1" allowOverlap="1" wp14:anchorId="2247ACBB" wp14:editId="32BA4465">
                <wp:simplePos x="0" y="0"/>
                <wp:positionH relativeFrom="column">
                  <wp:posOffset>30480</wp:posOffset>
                </wp:positionH>
                <wp:positionV relativeFrom="paragraph">
                  <wp:posOffset>2886075</wp:posOffset>
                </wp:positionV>
                <wp:extent cx="2159635" cy="28765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2159635" cy="287655"/>
                        </a:xfrm>
                        <a:prstGeom prst="rect">
                          <a:avLst/>
                        </a:prstGeom>
                        <a:solidFill>
                          <a:prstClr val="white"/>
                        </a:solidFill>
                        <a:ln>
                          <a:noFill/>
                        </a:ln>
                        <a:effectLst/>
                      </wps:spPr>
                      <wps:txbx>
                        <w:txbxContent>
                          <w:p w14:paraId="47E4CCE1" w14:textId="23710EA4" w:rsidR="00150FE5" w:rsidRPr="00D40A5C" w:rsidRDefault="00150FE5" w:rsidP="00150FE5">
                            <w:pPr>
                              <w:pStyle w:val="Beschriftung"/>
                              <w:rPr>
                                <w:noProof/>
                                <w:sz w:val="22"/>
                                <w:szCs w:val="22"/>
                              </w:rPr>
                            </w:pPr>
                            <w:r>
                              <w:t xml:space="preserve">Abbildung </w:t>
                            </w:r>
                            <w:fldSimple w:instr=" SEQ Abbildung \* ARABIC ">
                              <w:r>
                                <w:rPr>
                                  <w:noProof/>
                                </w:rPr>
                                <w:t>4</w:t>
                              </w:r>
                            </w:fldSimple>
                            <w:r>
                              <w:t>: Home Bildschirm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7ACBB" id="Textfeld 17" o:spid="_x0000_s1031" type="#_x0000_t202" style="position:absolute;margin-left:2.4pt;margin-top:227.25pt;width:170.05pt;height:22.6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" stroked="f">
                <v:textbox style="mso-fit-shape-to-text:t" inset="0,0,0,0">
                  <w:txbxContent>
                    <w:p w14:paraId="47E4CCE1" w14:textId="23710EA4" w:rsidR="00150FE5" w:rsidRPr="00D40A5C" w:rsidRDefault="00150FE5" w:rsidP="00150FE5">
                      <w:pPr>
                        <w:pStyle w:val="Beschriftung"/>
                        <w:rPr>
                          <w:noProof/>
                          <w:sz w:val="22"/>
                          <w:szCs w:val="22"/>
                        </w:rPr>
                      </w:pPr>
                      <w:r>
                        <w:t xml:space="preserve">Abbildung </w:t>
                      </w:r>
                      <w:fldSimple w:instr=" SEQ Abbildung \* ARABIC ">
                        <w:r>
                          <w:rPr>
                            <w:noProof/>
                          </w:rPr>
                          <w:t>4</w:t>
                        </w:r>
                      </w:fldSimple>
                      <w:r>
                        <w:t>: Home Bildschirm</w:t>
                      </w:r>
                    </w:p>
                  </w:txbxContent>
                </v:textbox>
                <w10:wrap type="square"/>
              </v:shape>
            </w:pict>
          </mc:Fallback>
        </mc:AlternateContent>
      </w:r>
      <w:r w:rsidR="00AB2CEF">
        <w:rPr>
          <w:noProof/>
          <w:lang w:eastAsia="de-DE"/>
        </w:rPr>
        <w:drawing>
          <wp:anchor distT="0" distB="0" distL="114300" distR="114300" simplePos="0" relativeHeight="251666432" behindDoc="0" locked="0" layoutInCell="1" allowOverlap="1" wp14:anchorId="2C4DE811" wp14:editId="43CCA83F">
            <wp:simplePos x="0" y="0"/>
            <wp:positionH relativeFrom="column">
              <wp:posOffset>30480</wp:posOffset>
            </wp:positionH>
            <wp:positionV relativeFrom="page">
              <wp:posOffset>5040630</wp:posOffset>
            </wp:positionV>
            <wp:extent cx="2159635" cy="3442335"/>
            <wp:effectExtent l="0" t="0" r="0" b="12065"/>
            <wp:wrapSquare wrapText="bothSides"/>
            <wp:docPr id="4" name="Bild 4" descr="/Users/stephaniekessler/Projekte/M335-MobileApplikationRealisieren/Grafiken/screenshotsSysdoku/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tephaniekessler/Projekte/M335-MobileApplikationRealisieren/Grafiken/screenshotsSysdoku/home.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3314" b="6983"/>
                    <a:stretch/>
                  </pic:blipFill>
                  <pic:spPr bwMode="auto">
                    <a:xfrm>
                      <a:off x="0" y="0"/>
                      <a:ext cx="2159635" cy="3442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792B0B" w14:textId="77777777" w:rsidR="00073488" w:rsidRDefault="00073488" w:rsidP="00B7498F">
      <w:r>
        <w:t>Sobald man sich angemeldet hat kommt man auf den Hauptscreen der App. Hier kann man schnell und unkompliziert einen neuen Standort abspeichern, eine Liste aller gespeicherten Orte anzeigen oder diese Orte auf der Karte anzeigen lassen.</w:t>
      </w:r>
    </w:p>
    <w:p w14:paraId="5C752E1E" w14:textId="77777777" w:rsidR="00073488" w:rsidRDefault="00073488" w:rsidP="00B7498F"/>
    <w:p w14:paraId="16772F1C" w14:textId="77777777" w:rsidR="00073488" w:rsidRDefault="00073488" w:rsidP="00B7498F"/>
    <w:p w14:paraId="75570276" w14:textId="77777777" w:rsidR="00073488" w:rsidRDefault="00073488" w:rsidP="00B7498F"/>
    <w:p w14:paraId="26065909" w14:textId="77777777" w:rsidR="00073488" w:rsidRDefault="00073488" w:rsidP="00B7498F"/>
    <w:p w14:paraId="5C9284F6" w14:textId="77777777" w:rsidR="00073488" w:rsidRDefault="00073488" w:rsidP="00B7498F"/>
    <w:p w14:paraId="7C03B146" w14:textId="77777777" w:rsidR="007B0C9B" w:rsidRDefault="007B0C9B" w:rsidP="00B7498F"/>
    <w:p w14:paraId="34B4B774" w14:textId="77777777" w:rsidR="007B0C9B" w:rsidRDefault="007B0C9B" w:rsidP="00B7498F"/>
    <w:p w14:paraId="13EE9BB5" w14:textId="77777777" w:rsidR="007B0C9B" w:rsidRDefault="007B0C9B" w:rsidP="00B7498F"/>
    <w:p w14:paraId="43D83BEE" w14:textId="77777777" w:rsidR="007B0C9B" w:rsidRDefault="007B0C9B" w:rsidP="00B7498F"/>
    <w:p w14:paraId="597FF6BF" w14:textId="77777777" w:rsidR="007B0C9B" w:rsidRDefault="007B0C9B" w:rsidP="00B7498F"/>
    <w:p w14:paraId="39E2170F" w14:textId="77777777" w:rsidR="000E5365" w:rsidRDefault="000E5365" w:rsidP="00B7498F"/>
    <w:p w14:paraId="319B726B" w14:textId="77777777" w:rsidR="000E5365" w:rsidRDefault="000E5365" w:rsidP="00B7498F"/>
    <w:p w14:paraId="1D29DCB3" w14:textId="138BCA64" w:rsidR="007B0C9B" w:rsidRDefault="00150FE5" w:rsidP="00B7498F">
      <w:r>
        <w:rPr>
          <w:noProof/>
        </w:rPr>
        <mc:AlternateContent>
          <mc:Choice Requires="wps">
            <w:drawing>
              <wp:anchor distT="0" distB="0" distL="114300" distR="114300" simplePos="0" relativeHeight="251685888" behindDoc="0" locked="0" layoutInCell="1" allowOverlap="1" wp14:anchorId="74E02296" wp14:editId="559BC08A">
                <wp:simplePos x="0" y="0"/>
                <wp:positionH relativeFrom="column">
                  <wp:posOffset>30480</wp:posOffset>
                </wp:positionH>
                <wp:positionV relativeFrom="paragraph">
                  <wp:posOffset>2440940</wp:posOffset>
                </wp:positionV>
                <wp:extent cx="2159635" cy="287655"/>
                <wp:effectExtent l="0" t="0" r="0" b="0"/>
                <wp:wrapSquare wrapText="bothSides"/>
                <wp:docPr id="18" name="Textfeld 18"/>
                <wp:cNvGraphicFramePr/>
                <a:graphic xmlns:a="http://schemas.openxmlformats.org/drawingml/2006/main">
                  <a:graphicData uri="http://schemas.microsoft.com/office/word/2010/wordprocessingShape">
                    <wps:wsp>
                      <wps:cNvSpPr txBox="1"/>
                      <wps:spPr>
                        <a:xfrm>
                          <a:off x="0" y="0"/>
                          <a:ext cx="2159635" cy="287655"/>
                        </a:xfrm>
                        <a:prstGeom prst="rect">
                          <a:avLst/>
                        </a:prstGeom>
                        <a:solidFill>
                          <a:prstClr val="white"/>
                        </a:solidFill>
                        <a:ln>
                          <a:noFill/>
                        </a:ln>
                        <a:effectLst/>
                      </wps:spPr>
                      <wps:txbx>
                        <w:txbxContent>
                          <w:p w14:paraId="480144F6" w14:textId="680C5A00" w:rsidR="00150FE5" w:rsidRPr="007C2E53" w:rsidRDefault="00150FE5" w:rsidP="00150FE5">
                            <w:pPr>
                              <w:pStyle w:val="Beschriftung"/>
                              <w:rPr>
                                <w:noProof/>
                                <w:sz w:val="22"/>
                                <w:szCs w:val="22"/>
                              </w:rPr>
                            </w:pPr>
                            <w:r>
                              <w:t xml:space="preserve">Abbildung </w:t>
                            </w:r>
                            <w:fldSimple w:instr=" SEQ Abbildung \* ARABIC ">
                              <w:r>
                                <w:rPr>
                                  <w:noProof/>
                                </w:rPr>
                                <w:t>5</w:t>
                              </w:r>
                            </w:fldSimple>
                            <w:r>
                              <w:t>: Neuen Ort speichern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02296" id="Textfeld 18" o:spid="_x0000_s1032" type="#_x0000_t202" style="position:absolute;margin-left:2.4pt;margin-top:192.2pt;width:170.05pt;height:22.6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" stroked="f">
                <v:textbox style="mso-fit-shape-to-text:t" inset="0,0,0,0">
                  <w:txbxContent>
                    <w:p w14:paraId="480144F6" w14:textId="680C5A00" w:rsidR="00150FE5" w:rsidRPr="007C2E53" w:rsidRDefault="00150FE5" w:rsidP="00150FE5">
                      <w:pPr>
                        <w:pStyle w:val="Beschriftung"/>
                        <w:rPr>
                          <w:noProof/>
                          <w:sz w:val="22"/>
                          <w:szCs w:val="22"/>
                        </w:rPr>
                      </w:pPr>
                      <w:r>
                        <w:t xml:space="preserve">Abbildung </w:t>
                      </w:r>
                      <w:fldSimple w:instr=" SEQ Abbildung \* ARABIC ">
                        <w:r>
                          <w:rPr>
                            <w:noProof/>
                          </w:rPr>
                          <w:t>5</w:t>
                        </w:r>
                      </w:fldSimple>
                      <w:r>
                        <w:t>: Neuen Ort speichern</w:t>
                      </w:r>
                    </w:p>
                  </w:txbxContent>
                </v:textbox>
                <w10:wrap type="square"/>
              </v:shape>
            </w:pict>
          </mc:Fallback>
        </mc:AlternateContent>
      </w:r>
      <w:r w:rsidR="007B0C9B">
        <w:rPr>
          <w:noProof/>
          <w:lang w:eastAsia="de-DE"/>
        </w:rPr>
        <w:drawing>
          <wp:anchor distT="0" distB="0" distL="114300" distR="114300" simplePos="0" relativeHeight="251667456" behindDoc="0" locked="0" layoutInCell="1" allowOverlap="1" wp14:anchorId="25295DB7" wp14:editId="3EFCE9EE">
            <wp:simplePos x="0" y="0"/>
            <wp:positionH relativeFrom="column">
              <wp:posOffset>30480</wp:posOffset>
            </wp:positionH>
            <wp:positionV relativeFrom="page">
              <wp:posOffset>1168400</wp:posOffset>
            </wp:positionV>
            <wp:extent cx="2159635" cy="3442335"/>
            <wp:effectExtent l="0" t="0" r="0" b="12065"/>
            <wp:wrapSquare wrapText="bothSides"/>
            <wp:docPr id="5" name="Bild 5" descr="/Users/stephaniekessler/Projekte/M335-MobileApplikationRealisieren/Grafiken/screenshotsSysdoku/save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tephaniekessler/Projekte/M335-MobileApplikationRealisieren/Grafiken/screenshotsSysdoku/saveNew.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3521" b="6784"/>
                    <a:stretch/>
                  </pic:blipFill>
                  <pic:spPr bwMode="auto">
                    <a:xfrm>
                      <a:off x="0" y="0"/>
                      <a:ext cx="2159635" cy="3442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744D" w14:textId="77777777" w:rsidR="007B0C9B" w:rsidRDefault="007B0C9B" w:rsidP="00B7498F">
      <w:r>
        <w:t>Um einen neuen Standort hinzuzufügen, gibt man den gewünschten Namen ein und tippt auf "Speichern".</w:t>
      </w:r>
    </w:p>
    <w:p w14:paraId="47EE8D6E" w14:textId="77777777" w:rsidR="007B0C9B" w:rsidRDefault="007B0C9B" w:rsidP="00B7498F"/>
    <w:p w14:paraId="25B49E89" w14:textId="77777777" w:rsidR="007B0C9B" w:rsidRDefault="007B0C9B" w:rsidP="00B7498F"/>
    <w:p w14:paraId="1D32C4FD" w14:textId="77777777" w:rsidR="007B0C9B" w:rsidRDefault="007B0C9B" w:rsidP="00B7498F"/>
    <w:p w14:paraId="3FBBE1DF" w14:textId="77777777" w:rsidR="007B0C9B" w:rsidRDefault="007B0C9B" w:rsidP="00B7498F"/>
    <w:p w14:paraId="25D4F830" w14:textId="77777777" w:rsidR="007B0C9B" w:rsidRDefault="007B0C9B" w:rsidP="00B7498F"/>
    <w:p w14:paraId="76420A8C" w14:textId="77777777" w:rsidR="007B0C9B" w:rsidRDefault="007B0C9B" w:rsidP="00B7498F"/>
    <w:p w14:paraId="5E9B9724" w14:textId="77777777" w:rsidR="007B0C9B" w:rsidRDefault="007B0C9B" w:rsidP="00B7498F"/>
    <w:p w14:paraId="718F0CE4" w14:textId="77777777" w:rsidR="007B0C9B" w:rsidRDefault="007B0C9B" w:rsidP="00B7498F"/>
    <w:p w14:paraId="17EE82B0" w14:textId="7384CCBA" w:rsidR="007B0C9B" w:rsidRDefault="00150FE5" w:rsidP="00B7498F">
      <w:r>
        <w:rPr>
          <w:noProof/>
        </w:rPr>
        <mc:AlternateContent>
          <mc:Choice Requires="wps">
            <w:drawing>
              <wp:anchor distT="0" distB="0" distL="114300" distR="114300" simplePos="0" relativeHeight="251687936" behindDoc="0" locked="0" layoutInCell="1" allowOverlap="1" wp14:anchorId="48AEE020" wp14:editId="77D8FC78">
                <wp:simplePos x="0" y="0"/>
                <wp:positionH relativeFrom="column">
                  <wp:posOffset>-1905</wp:posOffset>
                </wp:positionH>
                <wp:positionV relativeFrom="paragraph">
                  <wp:posOffset>2990215</wp:posOffset>
                </wp:positionV>
                <wp:extent cx="2159635" cy="287655"/>
                <wp:effectExtent l="0" t="0" r="0" b="0"/>
                <wp:wrapSquare wrapText="bothSides"/>
                <wp:docPr id="19" name="Textfeld 19"/>
                <wp:cNvGraphicFramePr/>
                <a:graphic xmlns:a="http://schemas.openxmlformats.org/drawingml/2006/main">
                  <a:graphicData uri="http://schemas.microsoft.com/office/word/2010/wordprocessingShape">
                    <wps:wsp>
                      <wps:cNvSpPr txBox="1"/>
                      <wps:spPr>
                        <a:xfrm>
                          <a:off x="0" y="0"/>
                          <a:ext cx="2159635" cy="287655"/>
                        </a:xfrm>
                        <a:prstGeom prst="rect">
                          <a:avLst/>
                        </a:prstGeom>
                        <a:solidFill>
                          <a:prstClr val="white"/>
                        </a:solidFill>
                        <a:ln>
                          <a:noFill/>
                        </a:ln>
                        <a:effectLst/>
                      </wps:spPr>
                      <wps:txbx>
                        <w:txbxContent>
                          <w:p w14:paraId="5931D1AC" w14:textId="5360D035" w:rsidR="00150FE5" w:rsidRPr="00F90AEC" w:rsidRDefault="00150FE5" w:rsidP="00150FE5">
                            <w:pPr>
                              <w:pStyle w:val="Beschriftung"/>
                              <w:rPr>
                                <w:noProof/>
                                <w:sz w:val="22"/>
                                <w:szCs w:val="22"/>
                              </w:rPr>
                            </w:pPr>
                            <w:r>
                              <w:t xml:space="preserve">Abbildung </w:t>
                            </w:r>
                            <w:fldSimple w:instr=" SEQ Abbildung \* ARABIC ">
                              <w:r>
                                <w:rPr>
                                  <w:noProof/>
                                </w:rPr>
                                <w:t>6</w:t>
                              </w:r>
                            </w:fldSimple>
                            <w:r>
                              <w:t>: Alle Orte in einer Liste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EE020" id="Textfeld 19" o:spid="_x0000_s1033" type="#_x0000_t202" style="position:absolute;margin-left:-.15pt;margin-top:235.45pt;width:170.05pt;height:22.6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" stroked="f">
                <v:textbox style="mso-fit-shape-to-text:t" inset="0,0,0,0">
                  <w:txbxContent>
                    <w:p w14:paraId="5931D1AC" w14:textId="5360D035" w:rsidR="00150FE5" w:rsidRPr="00F90AEC" w:rsidRDefault="00150FE5" w:rsidP="00150FE5">
                      <w:pPr>
                        <w:pStyle w:val="Beschriftung"/>
                        <w:rPr>
                          <w:noProof/>
                          <w:sz w:val="22"/>
                          <w:szCs w:val="22"/>
                        </w:rPr>
                      </w:pPr>
                      <w:r>
                        <w:t xml:space="preserve">Abbildung </w:t>
                      </w:r>
                      <w:fldSimple w:instr=" SEQ Abbildung \* ARABIC ">
                        <w:r>
                          <w:rPr>
                            <w:noProof/>
                          </w:rPr>
                          <w:t>6</w:t>
                        </w:r>
                      </w:fldSimple>
                      <w:r>
                        <w:t>: Alle Orte in einer Liste</w:t>
                      </w:r>
                    </w:p>
                  </w:txbxContent>
                </v:textbox>
                <w10:wrap type="square"/>
              </v:shape>
            </w:pict>
          </mc:Fallback>
        </mc:AlternateContent>
      </w:r>
      <w:r w:rsidR="007B0C9B">
        <w:rPr>
          <w:noProof/>
          <w:lang w:eastAsia="de-DE"/>
        </w:rPr>
        <w:drawing>
          <wp:anchor distT="0" distB="0" distL="114300" distR="114300" simplePos="0" relativeHeight="251668480" behindDoc="0" locked="0" layoutInCell="1" allowOverlap="1" wp14:anchorId="25C4FA9D" wp14:editId="10CF168E">
            <wp:simplePos x="0" y="0"/>
            <wp:positionH relativeFrom="column">
              <wp:posOffset>-1905</wp:posOffset>
            </wp:positionH>
            <wp:positionV relativeFrom="page">
              <wp:posOffset>5136515</wp:posOffset>
            </wp:positionV>
            <wp:extent cx="2159635" cy="3450590"/>
            <wp:effectExtent l="0" t="0" r="0" b="3810"/>
            <wp:wrapSquare wrapText="bothSides"/>
            <wp:docPr id="6" name="Bild 6" descr="/Users/stephaniekessler/Projekte/M335-MobileApplikationRealisieren/Grafiken/screenshotsSysdoku/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tephaniekessler/Projekte/M335-MobileApplikationRealisieren/Grafiken/screenshotsSysdoku/list.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3315" b="6776"/>
                    <a:stretch/>
                  </pic:blipFill>
                  <pic:spPr bwMode="auto">
                    <a:xfrm>
                      <a:off x="0" y="0"/>
                      <a:ext cx="2159635" cy="345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185728" w14:textId="77777777" w:rsidR="007B0C9B" w:rsidRDefault="007B0C9B" w:rsidP="00B7498F">
      <w:r>
        <w:t>Danach kann man eine Liste mit allen gespeicherten Orten anzeigen lassen und diese auch löschen, wozu man auf die</w:t>
      </w:r>
      <w:r w:rsidR="00567D02">
        <w:t xml:space="preserve"> Mülltonne tippt</w:t>
      </w:r>
      <w:r>
        <w:t>.</w:t>
      </w:r>
    </w:p>
    <w:p w14:paraId="24D45C5F" w14:textId="77777777" w:rsidR="007B0C9B" w:rsidRDefault="007B0C9B" w:rsidP="00B7498F"/>
    <w:p w14:paraId="01E85CE4" w14:textId="77777777" w:rsidR="007B0C9B" w:rsidRDefault="007B0C9B" w:rsidP="00B7498F"/>
    <w:p w14:paraId="4A404908" w14:textId="77777777" w:rsidR="007B0C9B" w:rsidRDefault="007B0C9B" w:rsidP="00B7498F"/>
    <w:p w14:paraId="1F3E8636" w14:textId="77777777" w:rsidR="007B0C9B" w:rsidRDefault="007B0C9B" w:rsidP="00B7498F"/>
    <w:p w14:paraId="3CAF88FA" w14:textId="77777777" w:rsidR="007B0C9B" w:rsidRDefault="007B0C9B" w:rsidP="00B7498F"/>
    <w:p w14:paraId="3526C3F9" w14:textId="77777777" w:rsidR="007B0C9B" w:rsidRDefault="007B0C9B" w:rsidP="00B7498F"/>
    <w:p w14:paraId="2B39098A" w14:textId="77777777" w:rsidR="007B0C9B" w:rsidRDefault="007B0C9B" w:rsidP="00B7498F"/>
    <w:p w14:paraId="462FC40E" w14:textId="77777777" w:rsidR="007B0C9B" w:rsidRDefault="007B0C9B" w:rsidP="00B7498F"/>
    <w:p w14:paraId="31812D85" w14:textId="77777777" w:rsidR="007B0C9B" w:rsidRDefault="007B0C9B" w:rsidP="00B7498F"/>
    <w:p w14:paraId="43BC1864" w14:textId="77777777" w:rsidR="007B0C9B" w:rsidRDefault="007B0C9B" w:rsidP="00B7498F"/>
    <w:p w14:paraId="22007C56" w14:textId="77777777" w:rsidR="00073488" w:rsidRDefault="00073488" w:rsidP="00B7498F"/>
    <w:p w14:paraId="07AEB814" w14:textId="77777777" w:rsidR="00567D02" w:rsidRDefault="00567D02" w:rsidP="00B7498F"/>
    <w:p w14:paraId="54D879A8" w14:textId="743087F1" w:rsidR="00567D02" w:rsidRDefault="00150FE5" w:rsidP="00B7498F">
      <w:r>
        <w:rPr>
          <w:noProof/>
        </w:rPr>
        <mc:AlternateContent>
          <mc:Choice Requires="wps">
            <w:drawing>
              <wp:anchor distT="0" distB="0" distL="114300" distR="114300" simplePos="0" relativeHeight="251689984" behindDoc="0" locked="0" layoutInCell="1" allowOverlap="1" wp14:anchorId="04DC2396" wp14:editId="0C4DEEDD">
                <wp:simplePos x="0" y="0"/>
                <wp:positionH relativeFrom="column">
                  <wp:posOffset>-1905</wp:posOffset>
                </wp:positionH>
                <wp:positionV relativeFrom="paragraph">
                  <wp:posOffset>3007995</wp:posOffset>
                </wp:positionV>
                <wp:extent cx="2159635" cy="287655"/>
                <wp:effectExtent l="0" t="0" r="0" b="0"/>
                <wp:wrapSquare wrapText="bothSides"/>
                <wp:docPr id="20" name="Textfeld 20"/>
                <wp:cNvGraphicFramePr/>
                <a:graphic xmlns:a="http://schemas.openxmlformats.org/drawingml/2006/main">
                  <a:graphicData uri="http://schemas.microsoft.com/office/word/2010/wordprocessingShape">
                    <wps:wsp>
                      <wps:cNvSpPr txBox="1"/>
                      <wps:spPr>
                        <a:xfrm>
                          <a:off x="0" y="0"/>
                          <a:ext cx="2159635" cy="287655"/>
                        </a:xfrm>
                        <a:prstGeom prst="rect">
                          <a:avLst/>
                        </a:prstGeom>
                        <a:solidFill>
                          <a:prstClr val="white"/>
                        </a:solidFill>
                        <a:ln>
                          <a:noFill/>
                        </a:ln>
                        <a:effectLst/>
                      </wps:spPr>
                      <wps:txbx>
                        <w:txbxContent>
                          <w:p w14:paraId="5433C93A" w14:textId="3C58117E" w:rsidR="00150FE5" w:rsidRPr="00006EA9" w:rsidRDefault="00150FE5" w:rsidP="00150FE5">
                            <w:pPr>
                              <w:pStyle w:val="Beschriftung"/>
                              <w:rPr>
                                <w:noProof/>
                                <w:sz w:val="22"/>
                                <w:szCs w:val="22"/>
                              </w:rPr>
                            </w:pPr>
                            <w:r>
                              <w:t xml:space="preserve">Abbildung </w:t>
                            </w:r>
                            <w:fldSimple w:instr=" SEQ Abbildung \* ARABIC ">
                              <w:r>
                                <w:rPr>
                                  <w:noProof/>
                                </w:rPr>
                                <w:t>7</w:t>
                              </w:r>
                            </w:fldSimple>
                            <w:r>
                              <w:t>: Löschen eines Standortes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C2396" id="Textfeld 20" o:spid="_x0000_s1034" type="#_x0000_t202" style="position:absolute;margin-left:-.15pt;margin-top:236.85pt;width:170.05pt;height:22.6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" stroked="f">
                <v:textbox style="mso-fit-shape-to-text:t" inset="0,0,0,0">
                  <w:txbxContent>
                    <w:p w14:paraId="5433C93A" w14:textId="3C58117E" w:rsidR="00150FE5" w:rsidRPr="00006EA9" w:rsidRDefault="00150FE5" w:rsidP="00150FE5">
                      <w:pPr>
                        <w:pStyle w:val="Beschriftung"/>
                        <w:rPr>
                          <w:noProof/>
                          <w:sz w:val="22"/>
                          <w:szCs w:val="22"/>
                        </w:rPr>
                      </w:pPr>
                      <w:r>
                        <w:t xml:space="preserve">Abbildung </w:t>
                      </w:r>
                      <w:fldSimple w:instr=" SEQ Abbildung \* ARABIC ">
                        <w:r>
                          <w:rPr>
                            <w:noProof/>
                          </w:rPr>
                          <w:t>7</w:t>
                        </w:r>
                      </w:fldSimple>
                      <w:r>
                        <w:t>: Löschen eines Standortes</w:t>
                      </w:r>
                    </w:p>
                  </w:txbxContent>
                </v:textbox>
                <w10:wrap type="square"/>
              </v:shape>
            </w:pict>
          </mc:Fallback>
        </mc:AlternateContent>
      </w:r>
      <w:r w:rsidR="00567D02">
        <w:rPr>
          <w:noProof/>
          <w:lang w:eastAsia="de-DE"/>
        </w:rPr>
        <w:drawing>
          <wp:anchor distT="0" distB="0" distL="114300" distR="114300" simplePos="0" relativeHeight="251669504" behindDoc="0" locked="0" layoutInCell="1" allowOverlap="1" wp14:anchorId="73A0FDEE" wp14:editId="023A8415">
            <wp:simplePos x="0" y="0"/>
            <wp:positionH relativeFrom="column">
              <wp:posOffset>-1905</wp:posOffset>
            </wp:positionH>
            <wp:positionV relativeFrom="page">
              <wp:posOffset>1080770</wp:posOffset>
            </wp:positionV>
            <wp:extent cx="2159635" cy="3450590"/>
            <wp:effectExtent l="0" t="0" r="0" b="3810"/>
            <wp:wrapSquare wrapText="bothSides"/>
            <wp:docPr id="7" name="Bild 7" descr="/Users/stephaniekessler/Projekte/M335-MobileApplikationRealisieren/Grafiken/screenshotsSysdoku/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stephaniekessler/Projekte/M335-MobileApplikationRealisieren/Grafiken/screenshotsSysdoku/delete.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3728" b="6362"/>
                    <a:stretch/>
                  </pic:blipFill>
                  <pic:spPr bwMode="auto">
                    <a:xfrm>
                      <a:off x="0" y="0"/>
                      <a:ext cx="2159635" cy="345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C00A2F" w14:textId="77777777" w:rsidR="00567D02" w:rsidRDefault="002923C9" w:rsidP="00B7498F">
      <w:r>
        <w:t>Danach erhält man eine Bestätigung, dass der Ort gelöscht wurde . . .</w:t>
      </w:r>
    </w:p>
    <w:p w14:paraId="555372FB" w14:textId="77777777" w:rsidR="00073488" w:rsidRDefault="00073488" w:rsidP="00B7498F"/>
    <w:p w14:paraId="7D6EF314" w14:textId="77777777" w:rsidR="00073488" w:rsidRDefault="00073488" w:rsidP="00B7498F"/>
    <w:p w14:paraId="247035B0" w14:textId="77777777" w:rsidR="00567D02" w:rsidRDefault="00567D02" w:rsidP="00B7498F"/>
    <w:p w14:paraId="7FC8584E" w14:textId="77777777" w:rsidR="00567D02" w:rsidRDefault="00567D02" w:rsidP="00B7498F"/>
    <w:p w14:paraId="43F0B174" w14:textId="77777777" w:rsidR="00567D02" w:rsidRDefault="00567D02" w:rsidP="00B7498F"/>
    <w:p w14:paraId="03D49892" w14:textId="77777777" w:rsidR="00567D02" w:rsidRDefault="00567D02" w:rsidP="00B7498F"/>
    <w:p w14:paraId="0DEDBBF6" w14:textId="77777777" w:rsidR="00567D02" w:rsidRDefault="00567D02" w:rsidP="00B7498F"/>
    <w:p w14:paraId="74507234" w14:textId="77777777" w:rsidR="00567D02" w:rsidRDefault="00567D02" w:rsidP="00B7498F"/>
    <w:p w14:paraId="4D3A2AAD" w14:textId="77777777" w:rsidR="00567D02" w:rsidRDefault="00567D02" w:rsidP="00B7498F"/>
    <w:p w14:paraId="4B841D5E" w14:textId="643527FA" w:rsidR="00567D02" w:rsidRDefault="00150FE5" w:rsidP="00B7498F">
      <w:r>
        <w:rPr>
          <w:noProof/>
        </w:rPr>
        <mc:AlternateContent>
          <mc:Choice Requires="wps">
            <w:drawing>
              <wp:anchor distT="0" distB="0" distL="114300" distR="114300" simplePos="0" relativeHeight="251692032" behindDoc="0" locked="0" layoutInCell="1" allowOverlap="1" wp14:anchorId="664B9EB9" wp14:editId="7E15178A">
                <wp:simplePos x="0" y="0"/>
                <wp:positionH relativeFrom="column">
                  <wp:posOffset>-48895</wp:posOffset>
                </wp:positionH>
                <wp:positionV relativeFrom="paragraph">
                  <wp:posOffset>3093720</wp:posOffset>
                </wp:positionV>
                <wp:extent cx="2159635" cy="287655"/>
                <wp:effectExtent l="0" t="0" r="0" b="0"/>
                <wp:wrapSquare wrapText="bothSides"/>
                <wp:docPr id="21" name="Textfeld 21"/>
                <wp:cNvGraphicFramePr/>
                <a:graphic xmlns:a="http://schemas.openxmlformats.org/drawingml/2006/main">
                  <a:graphicData uri="http://schemas.microsoft.com/office/word/2010/wordprocessingShape">
                    <wps:wsp>
                      <wps:cNvSpPr txBox="1"/>
                      <wps:spPr>
                        <a:xfrm>
                          <a:off x="0" y="0"/>
                          <a:ext cx="2159635" cy="287655"/>
                        </a:xfrm>
                        <a:prstGeom prst="rect">
                          <a:avLst/>
                        </a:prstGeom>
                        <a:solidFill>
                          <a:prstClr val="white"/>
                        </a:solidFill>
                        <a:ln>
                          <a:noFill/>
                        </a:ln>
                        <a:effectLst/>
                      </wps:spPr>
                      <wps:txbx>
                        <w:txbxContent>
                          <w:p w14:paraId="70010BA1" w14:textId="3AD57E13" w:rsidR="00150FE5" w:rsidRPr="00D5251C" w:rsidRDefault="00150FE5" w:rsidP="00150FE5">
                            <w:pPr>
                              <w:pStyle w:val="Beschriftung"/>
                              <w:rPr>
                                <w:noProof/>
                                <w:sz w:val="22"/>
                                <w:szCs w:val="22"/>
                              </w:rPr>
                            </w:pPr>
                            <w:r>
                              <w:t xml:space="preserve">Abbildung </w:t>
                            </w:r>
                            <w:fldSimple w:instr=" SEQ Abbildung \* ARABIC ">
                              <w:r>
                                <w:rPr>
                                  <w:noProof/>
                                </w:rPr>
                                <w:t>8</w:t>
                              </w:r>
                            </w:fldSimple>
                            <w:r>
                              <w:t>: Die aktualisierte Liste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B9EB9" id="Textfeld 21" o:spid="_x0000_s1035" type="#_x0000_t202" style="position:absolute;margin-left:-3.85pt;margin-top:243.6pt;width:170.05pt;height:22.6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" stroked="f">
                <v:textbox style="mso-fit-shape-to-text:t" inset="0,0,0,0">
                  <w:txbxContent>
                    <w:p w14:paraId="70010BA1" w14:textId="3AD57E13" w:rsidR="00150FE5" w:rsidRPr="00D5251C" w:rsidRDefault="00150FE5" w:rsidP="00150FE5">
                      <w:pPr>
                        <w:pStyle w:val="Beschriftung"/>
                        <w:rPr>
                          <w:noProof/>
                          <w:sz w:val="22"/>
                          <w:szCs w:val="22"/>
                        </w:rPr>
                      </w:pPr>
                      <w:r>
                        <w:t xml:space="preserve">Abbildung </w:t>
                      </w:r>
                      <w:fldSimple w:instr=" SEQ Abbildung \* ARABIC ">
                        <w:r>
                          <w:rPr>
                            <w:noProof/>
                          </w:rPr>
                          <w:t>8</w:t>
                        </w:r>
                      </w:fldSimple>
                      <w:r>
                        <w:t>: Die aktualisierte Liste</w:t>
                      </w:r>
                    </w:p>
                  </w:txbxContent>
                </v:textbox>
                <w10:wrap type="square"/>
              </v:shape>
            </w:pict>
          </mc:Fallback>
        </mc:AlternateContent>
      </w:r>
      <w:r w:rsidR="002923C9">
        <w:rPr>
          <w:noProof/>
          <w:lang w:eastAsia="de-DE"/>
        </w:rPr>
        <w:drawing>
          <wp:anchor distT="0" distB="0" distL="114300" distR="114300" simplePos="0" relativeHeight="251670528" behindDoc="0" locked="0" layoutInCell="1" allowOverlap="1" wp14:anchorId="1D5F4B16" wp14:editId="6BD0486E">
            <wp:simplePos x="0" y="0"/>
            <wp:positionH relativeFrom="column">
              <wp:posOffset>-48895</wp:posOffset>
            </wp:positionH>
            <wp:positionV relativeFrom="page">
              <wp:posOffset>4916805</wp:posOffset>
            </wp:positionV>
            <wp:extent cx="2159635" cy="3450590"/>
            <wp:effectExtent l="0" t="0" r="0" b="3810"/>
            <wp:wrapSquare wrapText="bothSides"/>
            <wp:docPr id="8" name="Bild 8" descr="/Users/stephaniekessler/Projekte/M335-MobileApplikationRealisieren/Grafiken/screenshotsSysdoku/aft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stephaniekessler/Projekte/M335-MobileApplikationRealisieren/Grafiken/screenshotsSysdoku/afterDele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3521" b="6576"/>
                    <a:stretch/>
                  </pic:blipFill>
                  <pic:spPr bwMode="auto">
                    <a:xfrm>
                      <a:off x="0" y="0"/>
                      <a:ext cx="2159635" cy="345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6775EB" w14:textId="77777777" w:rsidR="00567D02" w:rsidRDefault="00567D02" w:rsidP="00B7498F"/>
    <w:p w14:paraId="6A2378E2" w14:textId="77777777" w:rsidR="00567D02" w:rsidRDefault="002923C9" w:rsidP="00B7498F">
      <w:r>
        <w:t xml:space="preserve"> . . . und der Standort wird aus der Liste entfernt.</w:t>
      </w:r>
    </w:p>
    <w:p w14:paraId="6DE15F00" w14:textId="77777777" w:rsidR="00567D02" w:rsidRDefault="00567D02" w:rsidP="00B7498F"/>
    <w:p w14:paraId="7A06683A" w14:textId="77777777" w:rsidR="00567D02" w:rsidRDefault="00567D02" w:rsidP="00B7498F"/>
    <w:p w14:paraId="62D96231" w14:textId="77777777" w:rsidR="00567D02" w:rsidRDefault="00567D02" w:rsidP="00B7498F"/>
    <w:p w14:paraId="4898EC02" w14:textId="77777777" w:rsidR="00567D02" w:rsidRDefault="00567D02" w:rsidP="00B7498F"/>
    <w:p w14:paraId="2DA2EC62" w14:textId="77777777" w:rsidR="00567D02" w:rsidRDefault="00567D02" w:rsidP="00B7498F"/>
    <w:p w14:paraId="5E533568" w14:textId="77777777" w:rsidR="00567D02" w:rsidRDefault="00567D02" w:rsidP="00B7498F"/>
    <w:p w14:paraId="3934AD66" w14:textId="77777777" w:rsidR="00567D02" w:rsidRDefault="00567D02" w:rsidP="00B7498F"/>
    <w:p w14:paraId="34ECFAFF" w14:textId="77777777" w:rsidR="00567D02" w:rsidRDefault="00567D02" w:rsidP="00B7498F"/>
    <w:p w14:paraId="0265D36B" w14:textId="77777777" w:rsidR="00567D02" w:rsidRDefault="00567D02" w:rsidP="00B7498F"/>
    <w:p w14:paraId="176C6DFD" w14:textId="77777777" w:rsidR="00567D02" w:rsidRDefault="00567D02" w:rsidP="00B7498F"/>
    <w:p w14:paraId="35C44CA5" w14:textId="77777777" w:rsidR="00567D02" w:rsidRDefault="00567D02" w:rsidP="00B7498F"/>
    <w:p w14:paraId="46BD163B" w14:textId="7B98F137" w:rsidR="00567D02" w:rsidRDefault="00150FE5" w:rsidP="00B7498F">
      <w:r>
        <w:rPr>
          <w:noProof/>
        </w:rPr>
        <w:lastRenderedPageBreak/>
        <mc:AlternateContent>
          <mc:Choice Requires="wps">
            <w:drawing>
              <wp:anchor distT="0" distB="0" distL="114300" distR="114300" simplePos="0" relativeHeight="251694080" behindDoc="0" locked="0" layoutInCell="1" allowOverlap="1" wp14:anchorId="356AC62A" wp14:editId="5C410469">
                <wp:simplePos x="0" y="0"/>
                <wp:positionH relativeFrom="column">
                  <wp:posOffset>27305</wp:posOffset>
                </wp:positionH>
                <wp:positionV relativeFrom="paragraph">
                  <wp:posOffset>3596005</wp:posOffset>
                </wp:positionV>
                <wp:extent cx="2155825" cy="287655"/>
                <wp:effectExtent l="0" t="0" r="0" b="0"/>
                <wp:wrapSquare wrapText="bothSides"/>
                <wp:docPr id="22" name="Textfeld 22"/>
                <wp:cNvGraphicFramePr/>
                <a:graphic xmlns:a="http://schemas.openxmlformats.org/drawingml/2006/main">
                  <a:graphicData uri="http://schemas.microsoft.com/office/word/2010/wordprocessingShape">
                    <wps:wsp>
                      <wps:cNvSpPr txBox="1"/>
                      <wps:spPr>
                        <a:xfrm>
                          <a:off x="0" y="0"/>
                          <a:ext cx="2155825" cy="287655"/>
                        </a:xfrm>
                        <a:prstGeom prst="rect">
                          <a:avLst/>
                        </a:prstGeom>
                        <a:solidFill>
                          <a:prstClr val="white"/>
                        </a:solidFill>
                        <a:ln>
                          <a:noFill/>
                        </a:ln>
                        <a:effectLst/>
                      </wps:spPr>
                      <wps:txbx>
                        <w:txbxContent>
                          <w:p w14:paraId="617D2E3C" w14:textId="15AB109B" w:rsidR="00150FE5" w:rsidRPr="00FC3235" w:rsidRDefault="00150FE5" w:rsidP="00150FE5">
                            <w:pPr>
                              <w:pStyle w:val="Beschriftung"/>
                              <w:rPr>
                                <w:noProof/>
                                <w:sz w:val="22"/>
                                <w:szCs w:val="22"/>
                              </w:rPr>
                            </w:pPr>
                            <w:r>
                              <w:t xml:space="preserve">Abbildung </w:t>
                            </w:r>
                            <w:fldSimple w:instr=" SEQ Abbildung \* ARABIC ">
                              <w:r>
                                <w:rPr>
                                  <w:noProof/>
                                </w:rPr>
                                <w:t>9</w:t>
                              </w:r>
                            </w:fldSimple>
                            <w:r>
                              <w:t>: Ein Ort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AC62A" id="Textfeld 22" o:spid="_x0000_s1036" type="#_x0000_t202" style="position:absolute;margin-left:2.15pt;margin-top:283.15pt;width:169.75pt;height:22.6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" stroked="f">
                <v:textbox style="mso-fit-shape-to-text:t" inset="0,0,0,0">
                  <w:txbxContent>
                    <w:p w14:paraId="617D2E3C" w14:textId="15AB109B" w:rsidR="00150FE5" w:rsidRPr="00FC3235" w:rsidRDefault="00150FE5" w:rsidP="00150FE5">
                      <w:pPr>
                        <w:pStyle w:val="Beschriftung"/>
                        <w:rPr>
                          <w:noProof/>
                          <w:sz w:val="22"/>
                          <w:szCs w:val="22"/>
                        </w:rPr>
                      </w:pPr>
                      <w:r>
                        <w:t xml:space="preserve">Abbildung </w:t>
                      </w:r>
                      <w:fldSimple w:instr=" SEQ Abbildung \* ARABIC ">
                        <w:r>
                          <w:rPr>
                            <w:noProof/>
                          </w:rPr>
                          <w:t>9</w:t>
                        </w:r>
                      </w:fldSimple>
                      <w:r>
                        <w:t>: Ein Ort im Detail</w:t>
                      </w:r>
                    </w:p>
                  </w:txbxContent>
                </v:textbox>
                <w10:wrap type="square"/>
              </v:shape>
            </w:pict>
          </mc:Fallback>
        </mc:AlternateContent>
      </w:r>
      <w:r w:rsidR="00DC3C86">
        <w:rPr>
          <w:noProof/>
          <w:lang w:eastAsia="de-DE"/>
        </w:rPr>
        <w:drawing>
          <wp:anchor distT="0" distB="0" distL="114300" distR="114300" simplePos="0" relativeHeight="251674624" behindDoc="0" locked="0" layoutInCell="1" allowOverlap="1" wp14:anchorId="24FCDFFA" wp14:editId="49DBAA42">
            <wp:simplePos x="0" y="0"/>
            <wp:positionH relativeFrom="column">
              <wp:posOffset>27305</wp:posOffset>
            </wp:positionH>
            <wp:positionV relativeFrom="page">
              <wp:posOffset>1030605</wp:posOffset>
            </wp:positionV>
            <wp:extent cx="2155825" cy="3442335"/>
            <wp:effectExtent l="0" t="0" r="3175" b="12065"/>
            <wp:wrapSquare wrapText="bothSides"/>
            <wp:docPr id="12" name="Bild 12" descr="../Grafiken/screenshotsSysdoku/12_Frauenf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iken/screenshotsSysdoku/12_Frauenfeld.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527" b="6630"/>
                    <a:stretch/>
                  </pic:blipFill>
                  <pic:spPr bwMode="auto">
                    <a:xfrm>
                      <a:off x="0" y="0"/>
                      <a:ext cx="2155825" cy="3442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0AA96D" w14:textId="05536FDF" w:rsidR="00567D02" w:rsidRDefault="00567D02" w:rsidP="00B7498F"/>
    <w:p w14:paraId="3712AC31" w14:textId="1D86A0A9" w:rsidR="00567D02" w:rsidRDefault="00567D02" w:rsidP="00B7498F"/>
    <w:p w14:paraId="6264955C" w14:textId="06F18AB7" w:rsidR="00567D02" w:rsidRDefault="00567D02" w:rsidP="00B7498F"/>
    <w:p w14:paraId="47C2E827" w14:textId="1B1F981C" w:rsidR="00567D02" w:rsidRDefault="002923C9" w:rsidP="00B7498F">
      <w:r>
        <w:t>Tippt man auf den Namen des Ortes, wird dieser auf der Karte angezeigt und man kann</w:t>
      </w:r>
      <w:r w:rsidR="00971045">
        <w:t xml:space="preserve"> eine Fortbewegungsart wählen und </w:t>
      </w:r>
      <w:r>
        <w:t>sich eine Route vom aktuellen Standort zu dem gesp</w:t>
      </w:r>
      <w:r w:rsidR="00B87C9A">
        <w:t>eicherten berechnen lassen.</w:t>
      </w:r>
    </w:p>
    <w:p w14:paraId="1B50F211" w14:textId="5177AA4B" w:rsidR="00567D02" w:rsidRDefault="00567D02" w:rsidP="00B7498F"/>
    <w:p w14:paraId="0B633E1C" w14:textId="77777777" w:rsidR="00567D02" w:rsidRDefault="00567D02" w:rsidP="00B7498F"/>
    <w:p w14:paraId="79527A08" w14:textId="77777777" w:rsidR="00567D02" w:rsidRDefault="00567D02" w:rsidP="00B7498F"/>
    <w:p w14:paraId="6C207825" w14:textId="427E3C2B" w:rsidR="00567D02" w:rsidRDefault="00567D02" w:rsidP="00B7498F"/>
    <w:p w14:paraId="34AE0B5E" w14:textId="77777777" w:rsidR="00567D02" w:rsidRDefault="00567D02" w:rsidP="00B7498F"/>
    <w:p w14:paraId="13F6EC98" w14:textId="117FAB7A" w:rsidR="00567D02" w:rsidRDefault="00150FE5" w:rsidP="00B7498F">
      <w:r>
        <w:rPr>
          <w:noProof/>
        </w:rPr>
        <mc:AlternateContent>
          <mc:Choice Requires="wps">
            <w:drawing>
              <wp:anchor distT="0" distB="0" distL="114300" distR="114300" simplePos="0" relativeHeight="251696128" behindDoc="0" locked="0" layoutInCell="1" allowOverlap="1" wp14:anchorId="69E234DE" wp14:editId="261328C7">
                <wp:simplePos x="0" y="0"/>
                <wp:positionH relativeFrom="column">
                  <wp:posOffset>29210</wp:posOffset>
                </wp:positionH>
                <wp:positionV relativeFrom="paragraph">
                  <wp:posOffset>4169410</wp:posOffset>
                </wp:positionV>
                <wp:extent cx="2155825" cy="447675"/>
                <wp:effectExtent l="0" t="0" r="0" b="0"/>
                <wp:wrapSquare wrapText="bothSides"/>
                <wp:docPr id="23" name="Textfeld 23"/>
                <wp:cNvGraphicFramePr/>
                <a:graphic xmlns:a="http://schemas.openxmlformats.org/drawingml/2006/main">
                  <a:graphicData uri="http://schemas.microsoft.com/office/word/2010/wordprocessingShape">
                    <wps:wsp>
                      <wps:cNvSpPr txBox="1"/>
                      <wps:spPr>
                        <a:xfrm>
                          <a:off x="0" y="0"/>
                          <a:ext cx="2155825" cy="447675"/>
                        </a:xfrm>
                        <a:prstGeom prst="rect">
                          <a:avLst/>
                        </a:prstGeom>
                        <a:solidFill>
                          <a:prstClr val="white"/>
                        </a:solidFill>
                        <a:ln>
                          <a:noFill/>
                        </a:ln>
                        <a:effectLst/>
                      </wps:spPr>
                      <wps:txbx>
                        <w:txbxContent>
                          <w:p w14:paraId="6A3B75A1" w14:textId="4B9AF426" w:rsidR="00150FE5" w:rsidRPr="00293E9F" w:rsidRDefault="00150FE5" w:rsidP="00150FE5">
                            <w:pPr>
                              <w:pStyle w:val="Beschriftung"/>
                              <w:rPr>
                                <w:sz w:val="22"/>
                                <w:szCs w:val="22"/>
                              </w:rPr>
                            </w:pPr>
                            <w:r>
                              <w:t xml:space="preserve">Abbildung </w:t>
                            </w:r>
                            <w:fldSimple w:instr=" SEQ Abbildung \* ARABIC ">
                              <w:r>
                                <w:rPr>
                                  <w:noProof/>
                                </w:rPr>
                                <w:t>10</w:t>
                              </w:r>
                            </w:fldSimple>
                            <w:r>
                              <w:t>: Die Route zum gespeicherten 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234DE" id="Textfeld 23" o:spid="_x0000_s1037" type="#_x0000_t202" style="position:absolute;margin-left:2.3pt;margin-top:328.3pt;width:169.75pt;height:35.2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" stroked="f">
                <v:textbox style="mso-fit-shape-to-text:t" inset="0,0,0,0">
                  <w:txbxContent>
                    <w:p w14:paraId="6A3B75A1" w14:textId="4B9AF426" w:rsidR="00150FE5" w:rsidRPr="00293E9F" w:rsidRDefault="00150FE5" w:rsidP="00150FE5">
                      <w:pPr>
                        <w:pStyle w:val="Beschriftung"/>
                        <w:rPr>
                          <w:sz w:val="22"/>
                          <w:szCs w:val="22"/>
                        </w:rPr>
                      </w:pPr>
                      <w:r>
                        <w:t xml:space="preserve">Abbildung </w:t>
                      </w:r>
                      <w:fldSimple w:instr=" SEQ Abbildung \* ARABIC ">
                        <w:r>
                          <w:rPr>
                            <w:noProof/>
                          </w:rPr>
                          <w:t>10</w:t>
                        </w:r>
                      </w:fldSimple>
                      <w:r>
                        <w:t>: Die Route zum gespeicherten Ort</w:t>
                      </w:r>
                    </w:p>
                  </w:txbxContent>
                </v:textbox>
                <w10:wrap type="square"/>
              </v:shape>
            </w:pict>
          </mc:Fallback>
        </mc:AlternateContent>
      </w:r>
      <w:r w:rsidR="00B87C9A" w:rsidRPr="00B87C9A">
        <w:drawing>
          <wp:anchor distT="0" distB="0" distL="114300" distR="114300" simplePos="0" relativeHeight="251675648" behindDoc="0" locked="0" layoutInCell="1" allowOverlap="1" wp14:anchorId="0A9D0D8B" wp14:editId="18FB5F5D">
            <wp:simplePos x="0" y="0"/>
            <wp:positionH relativeFrom="column">
              <wp:posOffset>29210</wp:posOffset>
            </wp:positionH>
            <wp:positionV relativeFrom="page">
              <wp:posOffset>5031105</wp:posOffset>
            </wp:positionV>
            <wp:extent cx="2155825" cy="3834765"/>
            <wp:effectExtent l="0" t="0" r="3175" b="635"/>
            <wp:wrapSquare wrapText="bothSides"/>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55825" cy="3834765"/>
                    </a:xfrm>
                    <a:prstGeom prst="rect">
                      <a:avLst/>
                    </a:prstGeom>
                  </pic:spPr>
                </pic:pic>
              </a:graphicData>
            </a:graphic>
            <wp14:sizeRelH relativeFrom="page">
              <wp14:pctWidth>0</wp14:pctWidth>
            </wp14:sizeRelH>
            <wp14:sizeRelV relativeFrom="page">
              <wp14:pctHeight>0</wp14:pctHeight>
            </wp14:sizeRelV>
          </wp:anchor>
        </w:drawing>
      </w:r>
    </w:p>
    <w:p w14:paraId="02DF35B9" w14:textId="5319D1D6" w:rsidR="00567D02" w:rsidRDefault="00567D02" w:rsidP="00B7498F"/>
    <w:p w14:paraId="481CBE04" w14:textId="30B16CD8" w:rsidR="00567D02" w:rsidRDefault="00567D02" w:rsidP="00B7498F"/>
    <w:p w14:paraId="11B2880F" w14:textId="03B5F831" w:rsidR="00567D02" w:rsidRDefault="00567D02" w:rsidP="00B7498F"/>
    <w:p w14:paraId="091A6173" w14:textId="2C777836" w:rsidR="00567D02" w:rsidRDefault="00567D02" w:rsidP="00B7498F"/>
    <w:p w14:paraId="54191C84" w14:textId="261B339A" w:rsidR="00567D02" w:rsidRDefault="00B87C9A" w:rsidP="00B7498F">
      <w:r>
        <w:t xml:space="preserve">Mit dem Auto sieht </w:t>
      </w:r>
      <w:r w:rsidR="002923C9">
        <w:t>das dann so aus.</w:t>
      </w:r>
    </w:p>
    <w:p w14:paraId="6267E671" w14:textId="77777777" w:rsidR="00567D02" w:rsidRDefault="00567D02" w:rsidP="00B7498F"/>
    <w:p w14:paraId="47006BDF" w14:textId="77777777" w:rsidR="00567D02" w:rsidRDefault="00567D02" w:rsidP="00B7498F"/>
    <w:p w14:paraId="76371649" w14:textId="77777777" w:rsidR="00567D02" w:rsidRDefault="00567D02" w:rsidP="00B7498F"/>
    <w:p w14:paraId="3A5EEB47" w14:textId="77777777" w:rsidR="00567D02" w:rsidRDefault="00567D02" w:rsidP="00B7498F"/>
    <w:p w14:paraId="6674C6E7" w14:textId="77777777" w:rsidR="00567D02" w:rsidRDefault="00567D02" w:rsidP="00B7498F"/>
    <w:p w14:paraId="28FF6A08" w14:textId="77777777" w:rsidR="00567D02" w:rsidRDefault="00567D02" w:rsidP="00B7498F"/>
    <w:p w14:paraId="69936DC6" w14:textId="77777777" w:rsidR="00567D02" w:rsidRDefault="00567D02" w:rsidP="00B7498F"/>
    <w:p w14:paraId="57E73FF6" w14:textId="77777777" w:rsidR="00567D02" w:rsidRDefault="00567D02" w:rsidP="00B7498F"/>
    <w:p w14:paraId="5D8DA3F2" w14:textId="77777777" w:rsidR="00567D02" w:rsidRDefault="00567D02" w:rsidP="00B7498F"/>
    <w:p w14:paraId="1DD7641E" w14:textId="77777777" w:rsidR="00567D02" w:rsidRDefault="00567D02" w:rsidP="00B7498F"/>
    <w:p w14:paraId="6B288745" w14:textId="77777777" w:rsidR="00567D02" w:rsidRDefault="00567D02" w:rsidP="00B7498F"/>
    <w:p w14:paraId="0CDA6100" w14:textId="77777777" w:rsidR="00AB2CEF" w:rsidRDefault="00AB2CEF" w:rsidP="00B7498F"/>
    <w:p w14:paraId="30C7E517" w14:textId="77777777" w:rsidR="00AB2CEF" w:rsidRDefault="00AB2CEF" w:rsidP="00B7498F"/>
    <w:p w14:paraId="7FAC5DA5" w14:textId="77777777" w:rsidR="00AB2CEF" w:rsidRDefault="00AB2CEF" w:rsidP="00B7498F"/>
    <w:p w14:paraId="12918F49" w14:textId="208EBC40" w:rsidR="00AB2CEF" w:rsidRDefault="002923C9" w:rsidP="00B7498F">
      <w:r>
        <w:t>Wenn man auf dem Hauptscreen die Option "Alle auf Karte anzeigen" wählt wird eine Ü</w:t>
      </w:r>
      <w:r w:rsidR="002513A7">
        <w:t>bersicht aller gespeicherten Standorte.</w:t>
      </w:r>
    </w:p>
    <w:p w14:paraId="75329F3C" w14:textId="2F3452B2" w:rsidR="00AB2CEF" w:rsidRDefault="00150FE5" w:rsidP="00B7498F">
      <w:r>
        <w:rPr>
          <w:noProof/>
        </w:rPr>
        <mc:AlternateContent>
          <mc:Choice Requires="wps">
            <w:drawing>
              <wp:anchor distT="0" distB="0" distL="114300" distR="114300" simplePos="0" relativeHeight="251698176" behindDoc="0" locked="0" layoutInCell="1" allowOverlap="1" wp14:anchorId="05553AB4" wp14:editId="31B9BC2C">
                <wp:simplePos x="0" y="0"/>
                <wp:positionH relativeFrom="column">
                  <wp:posOffset>0</wp:posOffset>
                </wp:positionH>
                <wp:positionV relativeFrom="paragraph">
                  <wp:posOffset>1894205</wp:posOffset>
                </wp:positionV>
                <wp:extent cx="2159635" cy="287655"/>
                <wp:effectExtent l="0" t="0" r="0" b="0"/>
                <wp:wrapSquare wrapText="bothSides"/>
                <wp:docPr id="24" name="Textfeld 24"/>
                <wp:cNvGraphicFramePr/>
                <a:graphic xmlns:a="http://schemas.openxmlformats.org/drawingml/2006/main">
                  <a:graphicData uri="http://schemas.microsoft.com/office/word/2010/wordprocessingShape">
                    <wps:wsp>
                      <wps:cNvSpPr txBox="1"/>
                      <wps:spPr>
                        <a:xfrm>
                          <a:off x="0" y="0"/>
                          <a:ext cx="2159635" cy="287655"/>
                        </a:xfrm>
                        <a:prstGeom prst="rect">
                          <a:avLst/>
                        </a:prstGeom>
                        <a:solidFill>
                          <a:prstClr val="white"/>
                        </a:solidFill>
                        <a:ln>
                          <a:noFill/>
                        </a:ln>
                        <a:effectLst/>
                      </wps:spPr>
                      <wps:txbx>
                        <w:txbxContent>
                          <w:p w14:paraId="6912F171" w14:textId="3D04CD52" w:rsidR="00150FE5" w:rsidRPr="00643712" w:rsidRDefault="00150FE5" w:rsidP="00150FE5">
                            <w:pPr>
                              <w:pStyle w:val="Beschriftung"/>
                              <w:rPr>
                                <w:noProof/>
                                <w:sz w:val="22"/>
                                <w:szCs w:val="22"/>
                              </w:rPr>
                            </w:pPr>
                            <w:r>
                              <w:t xml:space="preserve">Abbildung </w:t>
                            </w:r>
                            <w:fldSimple w:instr=" SEQ Abbildung \* ARABIC ">
                              <w:r>
                                <w:rPr>
                                  <w:noProof/>
                                </w:rPr>
                                <w:t>11</w:t>
                              </w:r>
                            </w:fldSimple>
                            <w:r>
                              <w:t>: Alle Orte auf der Karte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53AB4" id="Textfeld 24" o:spid="_x0000_s1038" type="#_x0000_t202" style="position:absolute;margin-left:0;margin-top:149.15pt;width:170.05pt;height:22.6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" stroked="f">
                <v:textbox style="mso-fit-shape-to-text:t" inset="0,0,0,0">
                  <w:txbxContent>
                    <w:p w14:paraId="6912F171" w14:textId="3D04CD52" w:rsidR="00150FE5" w:rsidRPr="00643712" w:rsidRDefault="00150FE5" w:rsidP="00150FE5">
                      <w:pPr>
                        <w:pStyle w:val="Beschriftung"/>
                        <w:rPr>
                          <w:noProof/>
                          <w:sz w:val="22"/>
                          <w:szCs w:val="22"/>
                        </w:rPr>
                      </w:pPr>
                      <w:r>
                        <w:t xml:space="preserve">Abbildung </w:t>
                      </w:r>
                      <w:fldSimple w:instr=" SEQ Abbildung \* ARABIC ">
                        <w:r>
                          <w:rPr>
                            <w:noProof/>
                          </w:rPr>
                          <w:t>11</w:t>
                        </w:r>
                      </w:fldSimple>
                      <w:r>
                        <w:t>: Alle Orte auf der Karte</w:t>
                      </w:r>
                    </w:p>
                  </w:txbxContent>
                </v:textbox>
                <w10:wrap type="square"/>
              </v:shape>
            </w:pict>
          </mc:Fallback>
        </mc:AlternateContent>
      </w:r>
      <w:r w:rsidR="00AB2CEF" w:rsidRPr="00AB2CEF">
        <w:rPr>
          <w:noProof/>
          <w:lang w:eastAsia="de-DE"/>
        </w:rPr>
        <w:drawing>
          <wp:anchor distT="0" distB="0" distL="114300" distR="114300" simplePos="0" relativeHeight="251673600" behindDoc="0" locked="0" layoutInCell="1" allowOverlap="1" wp14:anchorId="1C8A46DC" wp14:editId="7FCD2575">
            <wp:simplePos x="0" y="0"/>
            <wp:positionH relativeFrom="column">
              <wp:posOffset>0</wp:posOffset>
            </wp:positionH>
            <wp:positionV relativeFrom="page">
              <wp:posOffset>937895</wp:posOffset>
            </wp:positionV>
            <wp:extent cx="2160000" cy="3841703"/>
            <wp:effectExtent l="0" t="0" r="0" b="0"/>
            <wp:wrapSquare wrapText="bothSides"/>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60000" cy="3841703"/>
                    </a:xfrm>
                    <a:prstGeom prst="rect">
                      <a:avLst/>
                    </a:prstGeom>
                  </pic:spPr>
                </pic:pic>
              </a:graphicData>
            </a:graphic>
            <wp14:sizeRelH relativeFrom="page">
              <wp14:pctWidth>0</wp14:pctWidth>
            </wp14:sizeRelH>
            <wp14:sizeRelV relativeFrom="page">
              <wp14:pctHeight>0</wp14:pctHeight>
            </wp14:sizeRelV>
          </wp:anchor>
        </w:drawing>
      </w:r>
    </w:p>
    <w:p w14:paraId="3213B815" w14:textId="77777777" w:rsidR="00AB2CEF" w:rsidRDefault="00AB2CEF" w:rsidP="00B7498F"/>
    <w:p w14:paraId="3989DE10" w14:textId="77777777" w:rsidR="00AB2CEF" w:rsidRDefault="00AB2CEF" w:rsidP="00B7498F"/>
    <w:p w14:paraId="7918DCE2" w14:textId="77777777" w:rsidR="00AB2CEF" w:rsidRDefault="00AB2CEF" w:rsidP="00B7498F"/>
    <w:p w14:paraId="49DEB878" w14:textId="77777777" w:rsidR="00AB2CEF" w:rsidRDefault="00AB2CEF" w:rsidP="00B7498F"/>
    <w:p w14:paraId="39653304" w14:textId="77777777" w:rsidR="00954553" w:rsidRDefault="00954553" w:rsidP="00B7498F">
      <w:pPr>
        <w:rPr>
          <w:smallCaps/>
          <w:color w:val="2F5496" w:themeColor="accent5" w:themeShade="BF"/>
          <w:spacing w:val="5"/>
          <w:sz w:val="36"/>
          <w:szCs w:val="36"/>
        </w:rPr>
      </w:pPr>
    </w:p>
    <w:p w14:paraId="46384A73" w14:textId="77777777" w:rsidR="00DA719D" w:rsidRDefault="00DA719D">
      <w:pPr>
        <w:rPr>
          <w:smallCaps/>
          <w:color w:val="2F5496" w:themeColor="accent5" w:themeShade="BF"/>
          <w:spacing w:val="5"/>
          <w:sz w:val="36"/>
          <w:szCs w:val="36"/>
        </w:rPr>
      </w:pPr>
      <w:r>
        <w:br w:type="page"/>
      </w:r>
    </w:p>
    <w:p w14:paraId="7A62FB30" w14:textId="581C06A8" w:rsidR="00712383" w:rsidRDefault="00712383" w:rsidP="00712383">
      <w:pPr>
        <w:pStyle w:val="berschrift1"/>
      </w:pPr>
      <w:bookmarkStart w:id="1" w:name="_Toc504046744"/>
      <w:r>
        <w:lastRenderedPageBreak/>
        <w:t>Persistenzlösung</w:t>
      </w:r>
      <w:bookmarkEnd w:id="1"/>
    </w:p>
    <w:p w14:paraId="4C99CF9D" w14:textId="0185C7F1" w:rsidR="00CB42D3" w:rsidRPr="00712383" w:rsidRDefault="00B476B2" w:rsidP="00CB42D3">
      <w:r>
        <w:t>Bei der von uns ausgewählten Persistenzlösung handelt es sich um Google Firebase.</w:t>
      </w:r>
      <w:r w:rsidR="00CB42D3">
        <w:t xml:space="preserve"> </w:t>
      </w:r>
      <w:r w:rsidR="00E549E4">
        <w:t xml:space="preserve">Das ist </w:t>
      </w:r>
      <w:r w:rsidR="00CB42D3">
        <w:t>eine NoSQL Datenbank, die mit einer JSON Struktur aufgebaut wird.</w:t>
      </w:r>
    </w:p>
    <w:p w14:paraId="424B5F5E" w14:textId="5CE60DC7" w:rsidR="00712383" w:rsidRPr="00712383" w:rsidRDefault="00B476B2" w:rsidP="00712383">
      <w:r>
        <w:t xml:space="preserve"> Wir haben uns für diese Option entschieden, </w:t>
      </w:r>
      <w:r w:rsidR="004C0156">
        <w:t>da</w:t>
      </w:r>
      <w:r>
        <w:t xml:space="preserve"> diese Datenbank kostenlos genutzt werden</w:t>
      </w:r>
      <w:r w:rsidRPr="00B476B2">
        <w:t xml:space="preserve"> </w:t>
      </w:r>
      <w:r>
        <w:t xml:space="preserve">kann und </w:t>
      </w:r>
      <w:r w:rsidR="004C0156">
        <w:t xml:space="preserve">sie </w:t>
      </w:r>
      <w:r>
        <w:t>es den Benutzern ermöglicht</w:t>
      </w:r>
      <w:r w:rsidR="00CB42D3">
        <w:t>,</w:t>
      </w:r>
      <w:r>
        <w:t xml:space="preserve"> von überall auf ihre Daten zuzugreifen</w:t>
      </w:r>
      <w:r w:rsidR="004C0156">
        <w:t>.</w:t>
      </w:r>
    </w:p>
    <w:p w14:paraId="60966799" w14:textId="77777777" w:rsidR="00712383" w:rsidRDefault="00712383" w:rsidP="00712383">
      <w:pPr>
        <w:pStyle w:val="berschrift1"/>
      </w:pPr>
      <w:bookmarkStart w:id="2" w:name="_Toc504046745"/>
      <w:r>
        <w:t>Sensor</w:t>
      </w:r>
      <w:bookmarkEnd w:id="2"/>
    </w:p>
    <w:p w14:paraId="0511393E" w14:textId="00AB6091" w:rsidR="00712383" w:rsidRDefault="004C0156" w:rsidP="00712383">
      <w:r>
        <w:t xml:space="preserve">Die </w:t>
      </w:r>
      <w:r w:rsidR="00D12F20">
        <w:t>Hauptaufgabe von findmylocation ist die Standortbestimmung. Dazu wird das GPS des Endgerätes verwendet. Die Informationen werden dann an die Firebase Datenbank geschickt und dort für den entsprechenden Benutzer abgelegt.</w:t>
      </w:r>
    </w:p>
    <w:p w14:paraId="4AF85409" w14:textId="6A5FB45B" w:rsidR="00D12F20" w:rsidRPr="00712383" w:rsidRDefault="00D12F20" w:rsidP="00712383">
      <w:r>
        <w:t>Wenn ein gespeicherter Standort abgerufen wird</w:t>
      </w:r>
      <w:r w:rsidR="004C0156">
        <w:t>,</w:t>
      </w:r>
      <w:r>
        <w:t xml:space="preserve"> kann </w:t>
      </w:r>
      <w:r w:rsidR="004C0156">
        <w:t>zwischen</w:t>
      </w:r>
      <w:r>
        <w:t xml:space="preserve"> diesem und dem aktuellen Standort eine route berechnet werden.</w:t>
      </w:r>
    </w:p>
    <w:p w14:paraId="00CDBF24" w14:textId="77777777" w:rsidR="00712383" w:rsidRDefault="00712383" w:rsidP="00712383">
      <w:pPr>
        <w:pStyle w:val="berschrift1"/>
      </w:pPr>
      <w:bookmarkStart w:id="3" w:name="_Toc504046746"/>
      <w:r>
        <w:t>Netzwerkfunktionalität</w:t>
      </w:r>
      <w:bookmarkEnd w:id="3"/>
    </w:p>
    <w:p w14:paraId="7937D065" w14:textId="7F742E55" w:rsidR="000D70DC" w:rsidRDefault="00D12F20" w:rsidP="000D70DC">
      <w:r>
        <w:t xml:space="preserve">Firebase stellt eine Menge hilfreicher Tools zur Verfügung. Darunter gibt es auch mehrere Authentifizierungsmöglichkeiten. </w:t>
      </w:r>
      <w:r w:rsidR="000D70DC">
        <w:t>Wir haben uns für die Variante "Firebase SDK Authentification – E-Mail and Password based Authentification" entschieden, da diese einfach zu benutzen ist und man davon ausgehen kann, dass jeder eine E-Mailadresse hat.</w:t>
      </w:r>
    </w:p>
    <w:p w14:paraId="51B09C97" w14:textId="70458E4F" w:rsidR="000D70DC" w:rsidRDefault="000D70DC" w:rsidP="000D70DC">
      <w:r>
        <w:t>Wir benutzen Firebase also für die Authentifizierung der Benutzer, sowie die Speicherung der Standorte, die so in der Datenbank direkt dem User zugewiesen werden und unter dessen Standorten abgespeichert werden können.</w:t>
      </w:r>
    </w:p>
    <w:p w14:paraId="7152E480" w14:textId="5CE0948E" w:rsidR="00057944" w:rsidRDefault="00B54DCC" w:rsidP="00057944">
      <w:pPr>
        <w:pStyle w:val="berschrift1"/>
      </w:pPr>
      <w:bookmarkStart w:id="4" w:name="_Toc504046747"/>
      <w:r>
        <w:t>Verbreitung</w:t>
      </w:r>
      <w:bookmarkEnd w:id="4"/>
    </w:p>
    <w:p w14:paraId="047C3368" w14:textId="367A66A9" w:rsidR="00F75A61" w:rsidRDefault="00B54DCC" w:rsidP="00057944">
      <w:r>
        <w:t xml:space="preserve">Damit man die App nun zum Download anbieten könnte müsste man eine APK daraus kompilieren. Dies ist mit PhoneGap Build möglich: </w:t>
      </w:r>
      <w:hyperlink r:id="rId22" w:history="1">
        <w:r w:rsidRPr="0024184B">
          <w:rPr>
            <w:rStyle w:val="Link"/>
          </w:rPr>
          <w:t>https://build.phonegap.com/</w:t>
        </w:r>
      </w:hyperlink>
    </w:p>
    <w:p w14:paraId="10C11F4A" w14:textId="29BA60F8" w:rsidR="00F75A61" w:rsidRPr="00057944" w:rsidRDefault="00F75A61" w:rsidP="00057944">
      <w:r>
        <w:t>Dieser Service von Adobe verarbeitet ein PhoneGap Projekt zu einer App, welche für verschiedene Betriebssysteme geeignet ist und somit im Google Play Store oder im App Store angeboten werden kann.</w:t>
      </w:r>
    </w:p>
    <w:p w14:paraId="74970828" w14:textId="6120E575" w:rsidR="004C0156" w:rsidRDefault="004C0156" w:rsidP="004C0156">
      <w:pPr>
        <w:pStyle w:val="berschrift1"/>
      </w:pPr>
      <w:bookmarkStart w:id="5" w:name="_Toc504046748"/>
      <w:r>
        <w:t>Links</w:t>
      </w:r>
      <w:bookmarkEnd w:id="5"/>
    </w:p>
    <w:p w14:paraId="460FAE51" w14:textId="543C458E" w:rsidR="004C0156" w:rsidRDefault="004C0156" w:rsidP="004C0156">
      <w:r>
        <w:t>Firebase Dokumentation:</w:t>
      </w:r>
      <w:r>
        <w:br/>
      </w:r>
      <w:hyperlink r:id="rId23" w:history="1">
        <w:r w:rsidRPr="0024184B">
          <w:rPr>
            <w:rStyle w:val="Link"/>
          </w:rPr>
          <w:t>https://firebase.google.com/docs/auth/</w:t>
        </w:r>
      </w:hyperlink>
    </w:p>
    <w:p w14:paraId="702A83B8" w14:textId="16DCEC88" w:rsidR="00712383" w:rsidRPr="00712383" w:rsidRDefault="004C0156" w:rsidP="00712383">
      <w:r>
        <w:t>PhoneGap:</w:t>
      </w:r>
      <w:r>
        <w:br/>
      </w:r>
      <w:hyperlink r:id="rId24" w:history="1">
        <w:r w:rsidRPr="0024184B">
          <w:rPr>
            <w:rStyle w:val="Link"/>
          </w:rPr>
          <w:t>https://phonegap.com/</w:t>
        </w:r>
      </w:hyperlink>
      <w:bookmarkStart w:id="6" w:name="_GoBack"/>
      <w:bookmarkEnd w:id="6"/>
    </w:p>
    <w:sectPr w:rsidR="00712383" w:rsidRPr="00712383" w:rsidSect="004706AE">
      <w:headerReference w:type="default" r:id="rId25"/>
      <w:footerReference w:type="default" r:id="rId26"/>
      <w:type w:val="continuous"/>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620A79" w14:textId="77777777" w:rsidR="000314A3" w:rsidRDefault="000314A3" w:rsidP="00F4601E">
      <w:pPr>
        <w:spacing w:after="0" w:line="240" w:lineRule="auto"/>
      </w:pPr>
      <w:r>
        <w:separator/>
      </w:r>
    </w:p>
  </w:endnote>
  <w:endnote w:type="continuationSeparator" w:id="0">
    <w:p w14:paraId="75C8A6C6" w14:textId="77777777" w:rsidR="000314A3" w:rsidRDefault="000314A3" w:rsidP="00F460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American Typewriter">
    <w:panose1 w:val="02090604020004020304"/>
    <w:charset w:val="00"/>
    <w:family w:val="auto"/>
    <w:pitch w:val="variable"/>
    <w:sig w:usb0="A000006F" w:usb1="00000019" w:usb2="00000000" w:usb3="00000000" w:csb0="0000011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5B9BD5" w:themeFill="accent1"/>
      <w:tblCellMar>
        <w:left w:w="115" w:type="dxa"/>
        <w:right w:w="115" w:type="dxa"/>
      </w:tblCellMar>
      <w:tblLook w:val="04A0" w:firstRow="1" w:lastRow="0" w:firstColumn="1" w:lastColumn="0" w:noHBand="0" w:noVBand="1"/>
    </w:tblPr>
    <w:tblGrid>
      <w:gridCol w:w="4533"/>
      <w:gridCol w:w="4533"/>
    </w:tblGrid>
    <w:tr w:rsidR="006C69B4" w14:paraId="77875673" w14:textId="77777777">
      <w:tc>
        <w:tcPr>
          <w:tcW w:w="2500" w:type="pct"/>
          <w:shd w:val="clear" w:color="auto" w:fill="5B9BD5" w:themeFill="accent1"/>
          <w:vAlign w:val="center"/>
        </w:tcPr>
        <w:p w14:paraId="38EBA85E" w14:textId="77777777" w:rsidR="006C69B4" w:rsidRDefault="006C69B4">
          <w:pPr>
            <w:pStyle w:val="Fuzeile"/>
            <w:spacing w:before="80" w:after="80"/>
            <w:jc w:val="both"/>
            <w:rPr>
              <w:caps/>
              <w:color w:val="FFFFFF" w:themeColor="background1"/>
              <w:sz w:val="18"/>
              <w:szCs w:val="18"/>
            </w:rPr>
          </w:pPr>
          <w:r>
            <w:rPr>
              <w:caps/>
              <w:color w:val="FFFFFF" w:themeColor="background1"/>
              <w:sz w:val="18"/>
              <w:szCs w:val="18"/>
            </w:rPr>
            <w:fldChar w:fldCharType="begin"/>
          </w:r>
          <w:r>
            <w:rPr>
              <w:caps/>
              <w:color w:val="FFFFFF" w:themeColor="background1"/>
              <w:sz w:val="18"/>
              <w:szCs w:val="18"/>
            </w:rPr>
            <w:instrText xml:space="preserve"> CREATEDATE \@ "dd.MM.yy" \* MERGEFORMAT </w:instrText>
          </w:r>
          <w:r>
            <w:rPr>
              <w:caps/>
              <w:color w:val="FFFFFF" w:themeColor="background1"/>
              <w:sz w:val="18"/>
              <w:szCs w:val="18"/>
            </w:rPr>
            <w:fldChar w:fldCharType="separate"/>
          </w:r>
          <w:r w:rsidR="00D82A20">
            <w:rPr>
              <w:caps/>
              <w:noProof/>
              <w:color w:val="FFFFFF" w:themeColor="background1"/>
              <w:sz w:val="18"/>
              <w:szCs w:val="18"/>
            </w:rPr>
            <w:t>18.01.18</w:t>
          </w:r>
          <w:r>
            <w:rPr>
              <w:caps/>
              <w:color w:val="FFFFFF" w:themeColor="background1"/>
              <w:sz w:val="18"/>
              <w:szCs w:val="18"/>
            </w:rPr>
            <w:fldChar w:fldCharType="end"/>
          </w:r>
        </w:p>
      </w:tc>
      <w:tc>
        <w:tcPr>
          <w:tcW w:w="2500" w:type="pct"/>
          <w:shd w:val="clear" w:color="auto" w:fill="5B9BD5" w:themeFill="accent1"/>
          <w:vAlign w:val="center"/>
        </w:tcPr>
        <w:p w14:paraId="43A6F810" w14:textId="77777777" w:rsidR="006C69B4" w:rsidRDefault="006C69B4">
          <w:pPr>
            <w:pStyle w:val="Fuzeile"/>
            <w:spacing w:before="80" w:after="80"/>
            <w:jc w:val="right"/>
            <w:rPr>
              <w:caps/>
              <w:color w:val="FFFFFF" w:themeColor="background1"/>
              <w:sz w:val="18"/>
              <w:szCs w:val="18"/>
            </w:rPr>
          </w:pPr>
          <w:r>
            <w:rPr>
              <w:caps/>
              <w:color w:val="FFFFFF" w:themeColor="background1"/>
              <w:sz w:val="18"/>
              <w:szCs w:val="18"/>
            </w:rPr>
            <w:t xml:space="preserve">Seite </w:t>
          </w:r>
          <w:r>
            <w:rPr>
              <w:caps/>
              <w:color w:val="FFFFFF" w:themeColor="background1"/>
              <w:sz w:val="18"/>
              <w:szCs w:val="18"/>
            </w:rPr>
            <w:fldChar w:fldCharType="begin"/>
          </w:r>
          <w:r>
            <w:rPr>
              <w:caps/>
              <w:color w:val="FFFFFF" w:themeColor="background1"/>
              <w:sz w:val="18"/>
              <w:szCs w:val="18"/>
            </w:rPr>
            <w:instrText xml:space="preserve"> PAGE  \* MERGEFORMAT </w:instrText>
          </w:r>
          <w:r>
            <w:rPr>
              <w:caps/>
              <w:color w:val="FFFFFF" w:themeColor="background1"/>
              <w:sz w:val="18"/>
              <w:szCs w:val="18"/>
            </w:rPr>
            <w:fldChar w:fldCharType="separate"/>
          </w:r>
          <w:r w:rsidR="005C57D2">
            <w:rPr>
              <w:caps/>
              <w:noProof/>
              <w:color w:val="FFFFFF" w:themeColor="background1"/>
              <w:sz w:val="18"/>
              <w:szCs w:val="18"/>
            </w:rPr>
            <w:t>9</w:t>
          </w:r>
          <w:r>
            <w:rPr>
              <w:caps/>
              <w:color w:val="FFFFFF" w:themeColor="background1"/>
              <w:sz w:val="18"/>
              <w:szCs w:val="18"/>
            </w:rPr>
            <w:fldChar w:fldCharType="end"/>
          </w:r>
          <w:r>
            <w:rPr>
              <w:caps/>
              <w:color w:val="FFFFFF" w:themeColor="background1"/>
              <w:sz w:val="18"/>
              <w:szCs w:val="18"/>
            </w:rPr>
            <w:t xml:space="preserve">  von </w:t>
          </w:r>
          <w:r>
            <w:rPr>
              <w:caps/>
              <w:color w:val="FFFFFF" w:themeColor="background1"/>
              <w:sz w:val="18"/>
              <w:szCs w:val="18"/>
            </w:rPr>
            <w:fldChar w:fldCharType="begin"/>
          </w:r>
          <w:r>
            <w:rPr>
              <w:caps/>
              <w:color w:val="FFFFFF" w:themeColor="background1"/>
              <w:sz w:val="18"/>
              <w:szCs w:val="18"/>
            </w:rPr>
            <w:instrText xml:space="preserve"> NUMPAGES  \* MERGEFORMAT </w:instrText>
          </w:r>
          <w:r>
            <w:rPr>
              <w:caps/>
              <w:color w:val="FFFFFF" w:themeColor="background1"/>
              <w:sz w:val="18"/>
              <w:szCs w:val="18"/>
            </w:rPr>
            <w:fldChar w:fldCharType="separate"/>
          </w:r>
          <w:r w:rsidR="005C57D2">
            <w:rPr>
              <w:caps/>
              <w:noProof/>
              <w:color w:val="FFFFFF" w:themeColor="background1"/>
              <w:sz w:val="18"/>
              <w:szCs w:val="18"/>
            </w:rPr>
            <w:t>9</w:t>
          </w:r>
          <w:r>
            <w:rPr>
              <w:caps/>
              <w:color w:val="FFFFFF" w:themeColor="background1"/>
              <w:sz w:val="18"/>
              <w:szCs w:val="18"/>
            </w:rPr>
            <w:fldChar w:fldCharType="end"/>
          </w:r>
        </w:p>
      </w:tc>
    </w:tr>
  </w:tbl>
  <w:p w14:paraId="1E0C7569" w14:textId="77777777" w:rsidR="006C69B4" w:rsidRDefault="006C69B4">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02CE03" w14:textId="77777777" w:rsidR="000314A3" w:rsidRDefault="000314A3" w:rsidP="00F4601E">
      <w:pPr>
        <w:spacing w:after="0" w:line="240" w:lineRule="auto"/>
      </w:pPr>
      <w:r>
        <w:separator/>
      </w:r>
    </w:p>
  </w:footnote>
  <w:footnote w:type="continuationSeparator" w:id="0">
    <w:p w14:paraId="6D260D22" w14:textId="77777777" w:rsidR="000314A3" w:rsidRDefault="000314A3" w:rsidP="00F4601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BA5A9B" w14:textId="77777777" w:rsidR="006C69B4" w:rsidRDefault="006C69B4">
    <w:pPr>
      <w:pStyle w:val="Kopfzeile"/>
    </w:pPr>
    <w:r>
      <w:rPr>
        <w:noProof/>
        <w:lang w:eastAsia="de-DE"/>
      </w:rPr>
      <mc:AlternateContent>
        <mc:Choice Requires="wps">
          <w:drawing>
            <wp:anchor distT="0" distB="0" distL="118745" distR="118745" simplePos="0" relativeHeight="251659264" behindDoc="1" locked="0" layoutInCell="1" allowOverlap="0" wp14:anchorId="0CF66CEB" wp14:editId="64BD308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56910" cy="274955"/>
              <wp:effectExtent l="0" t="0" r="0" b="7620"/>
              <wp:wrapSquare wrapText="bothSides"/>
              <wp:docPr id="197" name="Rechteck 197"/>
              <wp:cNvGraphicFramePr/>
              <a:graphic xmlns:a="http://schemas.openxmlformats.org/drawingml/2006/main">
                <a:graphicData uri="http://schemas.microsoft.com/office/word/2010/wordprocessingShape">
                  <wps:wsp>
                    <wps:cNvSpPr/>
                    <wps:spPr>
                      <a:xfrm>
                        <a:off x="0" y="0"/>
                        <a:ext cx="5756910" cy="2749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AC7E3D" w14:textId="77777777" w:rsidR="006C69B4" w:rsidRDefault="006C69B4" w:rsidP="003A5A1E">
                          <w:pPr>
                            <w:pStyle w:val="Kopfzeile"/>
                            <w:tabs>
                              <w:tab w:val="clear" w:pos="4536"/>
                              <w:tab w:val="right" w:pos="8758"/>
                            </w:tabs>
                            <w:rPr>
                              <w:caps/>
                              <w:color w:val="FFFFFF" w:themeColor="background1"/>
                            </w:rPr>
                          </w:pPr>
                          <w:r>
                            <w:rPr>
                              <w:caps/>
                              <w:color w:val="FFFFFF" w:themeColor="background1"/>
                            </w:rPr>
                            <w:fldChar w:fldCharType="begin"/>
                          </w:r>
                          <w:r>
                            <w:rPr>
                              <w:caps/>
                              <w:color w:val="FFFFFF" w:themeColor="background1"/>
                            </w:rPr>
                            <w:instrText xml:space="preserve"> AUTHOR  \* MERGEFORMAT </w:instrText>
                          </w:r>
                          <w:r>
                            <w:rPr>
                              <w:caps/>
                              <w:color w:val="FFFFFF" w:themeColor="background1"/>
                            </w:rPr>
                            <w:fldChar w:fldCharType="separate"/>
                          </w:r>
                          <w:r w:rsidR="00D82A20">
                            <w:rPr>
                              <w:caps/>
                              <w:noProof/>
                              <w:color w:val="FFFFFF" w:themeColor="background1"/>
                            </w:rPr>
                            <w:t>Stephanie Kessler &amp; Sandro Trottmann</w:t>
                          </w:r>
                          <w:r>
                            <w:rPr>
                              <w:caps/>
                              <w:color w:val="FFFFFF" w:themeColor="background1"/>
                            </w:rPr>
                            <w:fldChar w:fldCharType="end"/>
                          </w:r>
                          <w:r>
                            <w:rPr>
                              <w:caps/>
                              <w:color w:val="FFFFFF" w:themeColor="background1"/>
                            </w:rPr>
                            <w:tab/>
                          </w:r>
                          <w:r>
                            <w:rPr>
                              <w:caps/>
                              <w:color w:val="FFFFFF" w:themeColor="background1"/>
                            </w:rPr>
                            <w:fldChar w:fldCharType="begin"/>
                          </w:r>
                          <w:r>
                            <w:rPr>
                              <w:caps/>
                              <w:color w:val="FFFFFF" w:themeColor="background1"/>
                            </w:rPr>
                            <w:instrText xml:space="preserve"> TITLE  \* MERGEFORMAT </w:instrText>
                          </w:r>
                          <w:r>
                            <w:rPr>
                              <w:caps/>
                              <w:color w:val="FFFFFF" w:themeColor="background1"/>
                            </w:rPr>
                            <w:fldChar w:fldCharType="separate"/>
                          </w:r>
                          <w:r w:rsidR="00D82A20">
                            <w:rPr>
                              <w:caps/>
                              <w:color w:val="FFFFFF" w:themeColor="background1"/>
                            </w:rPr>
                            <w:t>findmylocation</w:t>
                          </w:r>
                          <w:r>
                            <w:rPr>
                              <w:caps/>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CF66CEB" id="Rechteck 197" o:spid="_x0000_s1039" style="position:absolute;margin-left:0;margin-top:0;width:453.3pt;height:21.65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" o:allowoverlap="f" fillcolor="#5b9bd5 [3204]" stroked="f" strokeweight="1pt">
              <v:textbox style="mso-fit-shape-to-text:t">
                <w:txbxContent>
                  <w:p w14:paraId="61AC7E3D" w14:textId="77777777" w:rsidR="006C69B4" w:rsidRDefault="006C69B4" w:rsidP="003A5A1E">
                    <w:pPr>
                      <w:pStyle w:val="Kopfzeile"/>
                      <w:tabs>
                        <w:tab w:val="clear" w:pos="4536"/>
                        <w:tab w:val="right" w:pos="8758"/>
                      </w:tabs>
                      <w:rPr>
                        <w:caps/>
                        <w:color w:val="FFFFFF" w:themeColor="background1"/>
                      </w:rPr>
                    </w:pPr>
                    <w:r>
                      <w:rPr>
                        <w:caps/>
                        <w:color w:val="FFFFFF" w:themeColor="background1"/>
                      </w:rPr>
                      <w:fldChar w:fldCharType="begin"/>
                    </w:r>
                    <w:r>
                      <w:rPr>
                        <w:caps/>
                        <w:color w:val="FFFFFF" w:themeColor="background1"/>
                      </w:rPr>
                      <w:instrText xml:space="preserve"> AUTHOR  \* MERGEFORMAT </w:instrText>
                    </w:r>
                    <w:r>
                      <w:rPr>
                        <w:caps/>
                        <w:color w:val="FFFFFF" w:themeColor="background1"/>
                      </w:rPr>
                      <w:fldChar w:fldCharType="separate"/>
                    </w:r>
                    <w:r w:rsidR="00D82A20">
                      <w:rPr>
                        <w:caps/>
                        <w:noProof/>
                        <w:color w:val="FFFFFF" w:themeColor="background1"/>
                      </w:rPr>
                      <w:t>Stephanie Kessler &amp; Sandro Trottmann</w:t>
                    </w:r>
                    <w:r>
                      <w:rPr>
                        <w:caps/>
                        <w:color w:val="FFFFFF" w:themeColor="background1"/>
                      </w:rPr>
                      <w:fldChar w:fldCharType="end"/>
                    </w:r>
                    <w:r>
                      <w:rPr>
                        <w:caps/>
                        <w:color w:val="FFFFFF" w:themeColor="background1"/>
                      </w:rPr>
                      <w:tab/>
                    </w:r>
                    <w:r>
                      <w:rPr>
                        <w:caps/>
                        <w:color w:val="FFFFFF" w:themeColor="background1"/>
                      </w:rPr>
                      <w:fldChar w:fldCharType="begin"/>
                    </w:r>
                    <w:r>
                      <w:rPr>
                        <w:caps/>
                        <w:color w:val="FFFFFF" w:themeColor="background1"/>
                      </w:rPr>
                      <w:instrText xml:space="preserve"> TITLE  \* MERGEFORMAT </w:instrText>
                    </w:r>
                    <w:r>
                      <w:rPr>
                        <w:caps/>
                        <w:color w:val="FFFFFF" w:themeColor="background1"/>
                      </w:rPr>
                      <w:fldChar w:fldCharType="separate"/>
                    </w:r>
                    <w:r w:rsidR="00D82A20">
                      <w:rPr>
                        <w:caps/>
                        <w:color w:val="FFFFFF" w:themeColor="background1"/>
                      </w:rPr>
                      <w:t>findmylocation</w:t>
                    </w:r>
                    <w:r>
                      <w:rPr>
                        <w:caps/>
                        <w:color w:val="FFFFFF" w:themeColor="background1"/>
                      </w:rPr>
                      <w:fldChar w:fldCharType="end"/>
                    </w:r>
                  </w:p>
                </w:txbxContent>
              </v:textbox>
              <w10:wrap type="square"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002E5"/>
    <w:multiLevelType w:val="hybridMultilevel"/>
    <w:tmpl w:val="580A0A12"/>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5DB5F79"/>
    <w:multiLevelType w:val="hybridMultilevel"/>
    <w:tmpl w:val="F3B61820"/>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8A628B"/>
    <w:multiLevelType w:val="hybridMultilevel"/>
    <w:tmpl w:val="791A6B66"/>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7BF6720"/>
    <w:multiLevelType w:val="hybridMultilevel"/>
    <w:tmpl w:val="AA0650D6"/>
    <w:lvl w:ilvl="0" w:tplc="9F6C86F2">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8D75314"/>
    <w:multiLevelType w:val="multilevel"/>
    <w:tmpl w:val="E2B85BC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DF1132E"/>
    <w:multiLevelType w:val="hybridMultilevel"/>
    <w:tmpl w:val="16D2D736"/>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F57274E"/>
    <w:multiLevelType w:val="hybridMultilevel"/>
    <w:tmpl w:val="13F88BC4"/>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F6B31A9"/>
    <w:multiLevelType w:val="hybridMultilevel"/>
    <w:tmpl w:val="D45A25D6"/>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43575A0"/>
    <w:multiLevelType w:val="hybridMultilevel"/>
    <w:tmpl w:val="E27C5E80"/>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5B44D4F"/>
    <w:multiLevelType w:val="hybridMultilevel"/>
    <w:tmpl w:val="2ED85F68"/>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0">
    <w:nsid w:val="190508F9"/>
    <w:multiLevelType w:val="multilevel"/>
    <w:tmpl w:val="43A0DD6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190F7C7A"/>
    <w:multiLevelType w:val="hybridMultilevel"/>
    <w:tmpl w:val="2AAC66BA"/>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92D13D9"/>
    <w:multiLevelType w:val="hybridMultilevel"/>
    <w:tmpl w:val="F03A9A00"/>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2EC7FE4"/>
    <w:multiLevelType w:val="multilevel"/>
    <w:tmpl w:val="06403BE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266A596B"/>
    <w:multiLevelType w:val="hybridMultilevel"/>
    <w:tmpl w:val="49747832"/>
    <w:lvl w:ilvl="0" w:tplc="0407000D">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827207F"/>
    <w:multiLevelType w:val="hybridMultilevel"/>
    <w:tmpl w:val="CBF89BC6"/>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A540323"/>
    <w:multiLevelType w:val="hybridMultilevel"/>
    <w:tmpl w:val="26805A20"/>
    <w:lvl w:ilvl="0" w:tplc="D722E55A">
      <w:start w:val="1"/>
      <w:numFmt w:val="bullet"/>
      <w:lvlText w:val=""/>
      <w:lvlJc w:val="left"/>
      <w:pPr>
        <w:ind w:left="720" w:hanging="360"/>
      </w:pPr>
      <w:rPr>
        <w:rFonts w:ascii="Wingdings" w:hAnsi="Wingdings" w:hint="default"/>
      </w:rPr>
    </w:lvl>
    <w:lvl w:ilvl="1" w:tplc="0407000D">
      <w:start w:val="1"/>
      <w:numFmt w:val="bullet"/>
      <w:lvlText w:val=""/>
      <w:lvlJc w:val="left"/>
      <w:pPr>
        <w:ind w:left="1440" w:hanging="360"/>
      </w:pPr>
      <w:rPr>
        <w:rFonts w:ascii="Wingdings" w:hAnsi="Wingdings" w:hint="default"/>
      </w:rPr>
    </w:lvl>
    <w:lvl w:ilvl="2" w:tplc="04070003">
      <w:start w:val="1"/>
      <w:numFmt w:val="bullet"/>
      <w:lvlText w:val="o"/>
      <w:lvlJc w:val="left"/>
      <w:pPr>
        <w:ind w:left="1440" w:hanging="360"/>
      </w:pPr>
      <w:rPr>
        <w:rFonts w:ascii="Courier New" w:hAnsi="Courier New" w:cs="Courier New"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D4D2E2E"/>
    <w:multiLevelType w:val="hybridMultilevel"/>
    <w:tmpl w:val="CA5227B4"/>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C333200"/>
    <w:multiLevelType w:val="hybridMultilevel"/>
    <w:tmpl w:val="F35A6394"/>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06807C0"/>
    <w:multiLevelType w:val="hybridMultilevel"/>
    <w:tmpl w:val="01C2D584"/>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18D0678"/>
    <w:multiLevelType w:val="hybridMultilevel"/>
    <w:tmpl w:val="B916F24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3641E01"/>
    <w:multiLevelType w:val="hybridMultilevel"/>
    <w:tmpl w:val="7374A86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470A0E6B"/>
    <w:multiLevelType w:val="hybridMultilevel"/>
    <w:tmpl w:val="C7CECCD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7374C48"/>
    <w:multiLevelType w:val="hybridMultilevel"/>
    <w:tmpl w:val="69BA6B3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4ABD7615"/>
    <w:multiLevelType w:val="hybridMultilevel"/>
    <w:tmpl w:val="FCA6263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B251613"/>
    <w:multiLevelType w:val="hybridMultilevel"/>
    <w:tmpl w:val="245C2392"/>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4B985645"/>
    <w:multiLevelType w:val="hybridMultilevel"/>
    <w:tmpl w:val="AF3C0C6C"/>
    <w:lvl w:ilvl="0" w:tplc="0407000D">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C7E431F"/>
    <w:multiLevelType w:val="hybridMultilevel"/>
    <w:tmpl w:val="78EEC46E"/>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EF0158E"/>
    <w:multiLevelType w:val="hybridMultilevel"/>
    <w:tmpl w:val="408E04D8"/>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F6B7FA9"/>
    <w:multiLevelType w:val="hybridMultilevel"/>
    <w:tmpl w:val="725A59C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50B27F15"/>
    <w:multiLevelType w:val="hybridMultilevel"/>
    <w:tmpl w:val="29D0855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D928CD"/>
    <w:multiLevelType w:val="hybridMultilevel"/>
    <w:tmpl w:val="5504E1A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53F80AD4"/>
    <w:multiLevelType w:val="hybridMultilevel"/>
    <w:tmpl w:val="13A402D2"/>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551B3A7F"/>
    <w:multiLevelType w:val="hybridMultilevel"/>
    <w:tmpl w:val="9BC8C4A6"/>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555A3300"/>
    <w:multiLevelType w:val="hybridMultilevel"/>
    <w:tmpl w:val="43A0DD6C"/>
    <w:lvl w:ilvl="0" w:tplc="21EA98FE">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7D41BA1"/>
    <w:multiLevelType w:val="hybridMultilevel"/>
    <w:tmpl w:val="4B101490"/>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6">
    <w:nsid w:val="5A135D84"/>
    <w:multiLevelType w:val="hybridMultilevel"/>
    <w:tmpl w:val="A502EC84"/>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5B7C7017"/>
    <w:multiLevelType w:val="hybridMultilevel"/>
    <w:tmpl w:val="F018883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5BE51D53"/>
    <w:multiLevelType w:val="hybridMultilevel"/>
    <w:tmpl w:val="06403BE2"/>
    <w:lvl w:ilvl="0" w:tplc="B9CEA32C">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E6F06FF"/>
    <w:multiLevelType w:val="hybridMultilevel"/>
    <w:tmpl w:val="1BE472A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5ECB4DD9"/>
    <w:multiLevelType w:val="hybridMultilevel"/>
    <w:tmpl w:val="A11AEBEC"/>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61BA59ED"/>
    <w:multiLevelType w:val="hybridMultilevel"/>
    <w:tmpl w:val="1F7422A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65A77567"/>
    <w:multiLevelType w:val="hybridMultilevel"/>
    <w:tmpl w:val="92DA352A"/>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691D3F5E"/>
    <w:multiLevelType w:val="hybridMultilevel"/>
    <w:tmpl w:val="5C189C20"/>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3E73078"/>
    <w:multiLevelType w:val="hybridMultilevel"/>
    <w:tmpl w:val="49B62B1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7784610C"/>
    <w:multiLevelType w:val="hybridMultilevel"/>
    <w:tmpl w:val="CBC629EA"/>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E9B6559"/>
    <w:multiLevelType w:val="hybridMultilevel"/>
    <w:tmpl w:val="8E7E1788"/>
    <w:lvl w:ilvl="0" w:tplc="0407000D">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7F511C99"/>
    <w:multiLevelType w:val="hybridMultilevel"/>
    <w:tmpl w:val="214CA9B2"/>
    <w:lvl w:ilvl="0" w:tplc="04070003">
      <w:start w:val="1"/>
      <w:numFmt w:val="bullet"/>
      <w:lvlText w:val="o"/>
      <w:lvlJc w:val="left"/>
      <w:pPr>
        <w:ind w:left="1080" w:hanging="360"/>
      </w:pPr>
      <w:rPr>
        <w:rFonts w:ascii="Courier New" w:hAnsi="Courier New" w:cs="Courier New" w:hint="default"/>
      </w:rPr>
    </w:lvl>
    <w:lvl w:ilvl="1" w:tplc="1CC2C584">
      <w:start w:val="1"/>
      <w:numFmt w:val="bullet"/>
      <w:lvlText w:val=""/>
      <w:lvlJc w:val="left"/>
      <w:pPr>
        <w:ind w:left="1440" w:hanging="360"/>
      </w:pPr>
      <w:rPr>
        <w:rFonts w:ascii="Wingdings" w:hAnsi="Wingdings" w:hint="default"/>
      </w:rPr>
    </w:lvl>
    <w:lvl w:ilvl="2" w:tplc="1CC2C584">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8"/>
  </w:num>
  <w:num w:numId="2">
    <w:abstractNumId w:val="41"/>
  </w:num>
  <w:num w:numId="3">
    <w:abstractNumId w:val="46"/>
  </w:num>
  <w:num w:numId="4">
    <w:abstractNumId w:val="23"/>
  </w:num>
  <w:num w:numId="5">
    <w:abstractNumId w:val="19"/>
  </w:num>
  <w:num w:numId="6">
    <w:abstractNumId w:val="0"/>
  </w:num>
  <w:num w:numId="7">
    <w:abstractNumId w:val="26"/>
  </w:num>
  <w:num w:numId="8">
    <w:abstractNumId w:val="17"/>
  </w:num>
  <w:num w:numId="9">
    <w:abstractNumId w:val="14"/>
  </w:num>
  <w:num w:numId="10">
    <w:abstractNumId w:val="47"/>
  </w:num>
  <w:num w:numId="11">
    <w:abstractNumId w:val="31"/>
  </w:num>
  <w:num w:numId="12">
    <w:abstractNumId w:val="29"/>
  </w:num>
  <w:num w:numId="13">
    <w:abstractNumId w:val="24"/>
  </w:num>
  <w:num w:numId="14">
    <w:abstractNumId w:val="15"/>
  </w:num>
  <w:num w:numId="15">
    <w:abstractNumId w:val="37"/>
  </w:num>
  <w:num w:numId="16">
    <w:abstractNumId w:val="39"/>
  </w:num>
  <w:num w:numId="17">
    <w:abstractNumId w:val="22"/>
  </w:num>
  <w:num w:numId="18">
    <w:abstractNumId w:val="44"/>
  </w:num>
  <w:num w:numId="19">
    <w:abstractNumId w:val="8"/>
  </w:num>
  <w:num w:numId="20">
    <w:abstractNumId w:val="9"/>
  </w:num>
  <w:num w:numId="21">
    <w:abstractNumId w:val="34"/>
  </w:num>
  <w:num w:numId="22">
    <w:abstractNumId w:val="3"/>
  </w:num>
  <w:num w:numId="23">
    <w:abstractNumId w:val="20"/>
  </w:num>
  <w:num w:numId="24">
    <w:abstractNumId w:val="48"/>
  </w:num>
  <w:num w:numId="25">
    <w:abstractNumId w:val="35"/>
  </w:num>
  <w:num w:numId="26">
    <w:abstractNumId w:val="36"/>
  </w:num>
  <w:num w:numId="27">
    <w:abstractNumId w:val="6"/>
  </w:num>
  <w:num w:numId="28">
    <w:abstractNumId w:val="16"/>
  </w:num>
  <w:num w:numId="29">
    <w:abstractNumId w:val="32"/>
  </w:num>
  <w:num w:numId="30">
    <w:abstractNumId w:val="42"/>
  </w:num>
  <w:num w:numId="31">
    <w:abstractNumId w:val="12"/>
  </w:num>
  <w:num w:numId="32">
    <w:abstractNumId w:val="33"/>
  </w:num>
  <w:num w:numId="33">
    <w:abstractNumId w:val="5"/>
  </w:num>
  <w:num w:numId="34">
    <w:abstractNumId w:val="2"/>
  </w:num>
  <w:num w:numId="35">
    <w:abstractNumId w:val="43"/>
  </w:num>
  <w:num w:numId="36">
    <w:abstractNumId w:val="45"/>
  </w:num>
  <w:num w:numId="37">
    <w:abstractNumId w:val="10"/>
  </w:num>
  <w:num w:numId="38">
    <w:abstractNumId w:val="38"/>
  </w:num>
  <w:num w:numId="39">
    <w:abstractNumId w:val="4"/>
  </w:num>
  <w:num w:numId="40">
    <w:abstractNumId w:val="13"/>
  </w:num>
  <w:num w:numId="41">
    <w:abstractNumId w:val="1"/>
  </w:num>
  <w:num w:numId="42">
    <w:abstractNumId w:val="27"/>
  </w:num>
  <w:num w:numId="43">
    <w:abstractNumId w:val="28"/>
  </w:num>
  <w:num w:numId="44">
    <w:abstractNumId w:val="7"/>
  </w:num>
  <w:num w:numId="45">
    <w:abstractNumId w:val="25"/>
  </w:num>
  <w:num w:numId="46">
    <w:abstractNumId w:val="30"/>
  </w:num>
  <w:num w:numId="47">
    <w:abstractNumId w:val="21"/>
  </w:num>
  <w:num w:numId="48">
    <w:abstractNumId w:val="40"/>
  </w:num>
  <w:num w:numId="49">
    <w:abstractNumId w:val="1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activeWritingStyle w:appName="MSWord" w:lang="de-DE" w:vendorID="64" w:dllVersion="131078" w:nlCheck="1" w:checkStyle="0"/>
  <w:attachedTemplate r:id="rId1"/>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2A20"/>
    <w:rsid w:val="000063E6"/>
    <w:rsid w:val="00006C5F"/>
    <w:rsid w:val="0002464B"/>
    <w:rsid w:val="000314A3"/>
    <w:rsid w:val="0004160E"/>
    <w:rsid w:val="00043A6F"/>
    <w:rsid w:val="00044786"/>
    <w:rsid w:val="00057944"/>
    <w:rsid w:val="000639CD"/>
    <w:rsid w:val="00065981"/>
    <w:rsid w:val="00067E60"/>
    <w:rsid w:val="00072CF3"/>
    <w:rsid w:val="00073488"/>
    <w:rsid w:val="00082093"/>
    <w:rsid w:val="00086501"/>
    <w:rsid w:val="0009441B"/>
    <w:rsid w:val="00095A21"/>
    <w:rsid w:val="000A242C"/>
    <w:rsid w:val="000A4186"/>
    <w:rsid w:val="000B0B7F"/>
    <w:rsid w:val="000B4A45"/>
    <w:rsid w:val="000B6C4F"/>
    <w:rsid w:val="000C338D"/>
    <w:rsid w:val="000D2E90"/>
    <w:rsid w:val="000D70DC"/>
    <w:rsid w:val="000E1D2F"/>
    <w:rsid w:val="000E2864"/>
    <w:rsid w:val="000E5365"/>
    <w:rsid w:val="000E70F4"/>
    <w:rsid w:val="000F2370"/>
    <w:rsid w:val="000F597E"/>
    <w:rsid w:val="000F7730"/>
    <w:rsid w:val="000F7D41"/>
    <w:rsid w:val="00111EAB"/>
    <w:rsid w:val="00112087"/>
    <w:rsid w:val="00113773"/>
    <w:rsid w:val="0012055F"/>
    <w:rsid w:val="00133727"/>
    <w:rsid w:val="00147025"/>
    <w:rsid w:val="00150FE5"/>
    <w:rsid w:val="00166763"/>
    <w:rsid w:val="001733AF"/>
    <w:rsid w:val="00173F1B"/>
    <w:rsid w:val="00195A7F"/>
    <w:rsid w:val="001A12F3"/>
    <w:rsid w:val="001B7DA5"/>
    <w:rsid w:val="001D6EF1"/>
    <w:rsid w:val="001E0B21"/>
    <w:rsid w:val="001F0BE0"/>
    <w:rsid w:val="001F66D3"/>
    <w:rsid w:val="00202095"/>
    <w:rsid w:val="00217076"/>
    <w:rsid w:val="002174D0"/>
    <w:rsid w:val="0023327D"/>
    <w:rsid w:val="00233C93"/>
    <w:rsid w:val="00243113"/>
    <w:rsid w:val="002513A7"/>
    <w:rsid w:val="00281CBD"/>
    <w:rsid w:val="002923C9"/>
    <w:rsid w:val="00294095"/>
    <w:rsid w:val="00294D01"/>
    <w:rsid w:val="002A7F98"/>
    <w:rsid w:val="002B17E2"/>
    <w:rsid w:val="002C0709"/>
    <w:rsid w:val="002D02F3"/>
    <w:rsid w:val="002D18A0"/>
    <w:rsid w:val="002D411D"/>
    <w:rsid w:val="002F6347"/>
    <w:rsid w:val="002F656F"/>
    <w:rsid w:val="0030491B"/>
    <w:rsid w:val="00305576"/>
    <w:rsid w:val="0030699A"/>
    <w:rsid w:val="003153CF"/>
    <w:rsid w:val="00316411"/>
    <w:rsid w:val="0031740E"/>
    <w:rsid w:val="00323221"/>
    <w:rsid w:val="0032495C"/>
    <w:rsid w:val="00326AD0"/>
    <w:rsid w:val="00337219"/>
    <w:rsid w:val="0034671D"/>
    <w:rsid w:val="0035052C"/>
    <w:rsid w:val="0035099D"/>
    <w:rsid w:val="00363E5E"/>
    <w:rsid w:val="003753DC"/>
    <w:rsid w:val="00375D8F"/>
    <w:rsid w:val="00376D48"/>
    <w:rsid w:val="0039094C"/>
    <w:rsid w:val="00393298"/>
    <w:rsid w:val="00394F54"/>
    <w:rsid w:val="003A05E6"/>
    <w:rsid w:val="003A125E"/>
    <w:rsid w:val="003A5A1E"/>
    <w:rsid w:val="003A68B0"/>
    <w:rsid w:val="003B15D2"/>
    <w:rsid w:val="003C414D"/>
    <w:rsid w:val="003D01DE"/>
    <w:rsid w:val="003D0A4E"/>
    <w:rsid w:val="003D5D92"/>
    <w:rsid w:val="003E7E92"/>
    <w:rsid w:val="003F593A"/>
    <w:rsid w:val="00403A4C"/>
    <w:rsid w:val="00411E50"/>
    <w:rsid w:val="00416782"/>
    <w:rsid w:val="00425BEC"/>
    <w:rsid w:val="00430D7B"/>
    <w:rsid w:val="004352FD"/>
    <w:rsid w:val="00456ACE"/>
    <w:rsid w:val="004610EF"/>
    <w:rsid w:val="0046362D"/>
    <w:rsid w:val="00464800"/>
    <w:rsid w:val="00465D4A"/>
    <w:rsid w:val="00466414"/>
    <w:rsid w:val="004706AE"/>
    <w:rsid w:val="0048357F"/>
    <w:rsid w:val="00486142"/>
    <w:rsid w:val="00490D67"/>
    <w:rsid w:val="00495F9F"/>
    <w:rsid w:val="004978FF"/>
    <w:rsid w:val="004A5A0C"/>
    <w:rsid w:val="004B3086"/>
    <w:rsid w:val="004B7CFF"/>
    <w:rsid w:val="004C0156"/>
    <w:rsid w:val="004C37EE"/>
    <w:rsid w:val="004C6C96"/>
    <w:rsid w:val="004D207A"/>
    <w:rsid w:val="004E75D8"/>
    <w:rsid w:val="004E7F75"/>
    <w:rsid w:val="004F1BD8"/>
    <w:rsid w:val="0050565B"/>
    <w:rsid w:val="0050620F"/>
    <w:rsid w:val="00507C89"/>
    <w:rsid w:val="00515985"/>
    <w:rsid w:val="0055246A"/>
    <w:rsid w:val="00554529"/>
    <w:rsid w:val="005640CF"/>
    <w:rsid w:val="00565919"/>
    <w:rsid w:val="00567D02"/>
    <w:rsid w:val="00582F2F"/>
    <w:rsid w:val="00583CB2"/>
    <w:rsid w:val="0059682C"/>
    <w:rsid w:val="005A690B"/>
    <w:rsid w:val="005C57D2"/>
    <w:rsid w:val="005C65B8"/>
    <w:rsid w:val="005D11CB"/>
    <w:rsid w:val="005E6D5E"/>
    <w:rsid w:val="005F5440"/>
    <w:rsid w:val="005F6658"/>
    <w:rsid w:val="005F67C0"/>
    <w:rsid w:val="00615846"/>
    <w:rsid w:val="00622721"/>
    <w:rsid w:val="00624C07"/>
    <w:rsid w:val="00631C6E"/>
    <w:rsid w:val="006350F9"/>
    <w:rsid w:val="006359D6"/>
    <w:rsid w:val="006441EE"/>
    <w:rsid w:val="006474FB"/>
    <w:rsid w:val="0065350C"/>
    <w:rsid w:val="00660030"/>
    <w:rsid w:val="00660F74"/>
    <w:rsid w:val="0066158F"/>
    <w:rsid w:val="006659C5"/>
    <w:rsid w:val="00665E7E"/>
    <w:rsid w:val="00670BD0"/>
    <w:rsid w:val="00672C7D"/>
    <w:rsid w:val="006753FC"/>
    <w:rsid w:val="00676874"/>
    <w:rsid w:val="00686EE6"/>
    <w:rsid w:val="006935C5"/>
    <w:rsid w:val="006953BB"/>
    <w:rsid w:val="00697546"/>
    <w:rsid w:val="006B23F8"/>
    <w:rsid w:val="006C69B4"/>
    <w:rsid w:val="006D23FD"/>
    <w:rsid w:val="006D3B1F"/>
    <w:rsid w:val="006D4BB8"/>
    <w:rsid w:val="00705AA2"/>
    <w:rsid w:val="00712383"/>
    <w:rsid w:val="007210EE"/>
    <w:rsid w:val="0072378C"/>
    <w:rsid w:val="00724040"/>
    <w:rsid w:val="00725636"/>
    <w:rsid w:val="00742E4E"/>
    <w:rsid w:val="00753098"/>
    <w:rsid w:val="0076326C"/>
    <w:rsid w:val="0077552B"/>
    <w:rsid w:val="00791FE9"/>
    <w:rsid w:val="00793D13"/>
    <w:rsid w:val="00797730"/>
    <w:rsid w:val="007A4354"/>
    <w:rsid w:val="007B0C1A"/>
    <w:rsid w:val="007B0C9B"/>
    <w:rsid w:val="007B7898"/>
    <w:rsid w:val="007C5E57"/>
    <w:rsid w:val="007D3BE8"/>
    <w:rsid w:val="007E0554"/>
    <w:rsid w:val="007E34C7"/>
    <w:rsid w:val="007E4ABE"/>
    <w:rsid w:val="007F63EC"/>
    <w:rsid w:val="00805E2E"/>
    <w:rsid w:val="00825B70"/>
    <w:rsid w:val="00847C24"/>
    <w:rsid w:val="00863598"/>
    <w:rsid w:val="008679FD"/>
    <w:rsid w:val="008704F9"/>
    <w:rsid w:val="0087348C"/>
    <w:rsid w:val="00885CF9"/>
    <w:rsid w:val="008D48FB"/>
    <w:rsid w:val="008E2D4E"/>
    <w:rsid w:val="008E69B7"/>
    <w:rsid w:val="008F1305"/>
    <w:rsid w:val="008F4F8E"/>
    <w:rsid w:val="009032EF"/>
    <w:rsid w:val="00905F39"/>
    <w:rsid w:val="0091296C"/>
    <w:rsid w:val="009242E4"/>
    <w:rsid w:val="0094494D"/>
    <w:rsid w:val="00953405"/>
    <w:rsid w:val="00954553"/>
    <w:rsid w:val="00954D8C"/>
    <w:rsid w:val="00960BD2"/>
    <w:rsid w:val="00962377"/>
    <w:rsid w:val="009645BD"/>
    <w:rsid w:val="00971045"/>
    <w:rsid w:val="00972367"/>
    <w:rsid w:val="00994ACA"/>
    <w:rsid w:val="00996C9C"/>
    <w:rsid w:val="009B64DC"/>
    <w:rsid w:val="009B6ED5"/>
    <w:rsid w:val="009C49C1"/>
    <w:rsid w:val="009D4953"/>
    <w:rsid w:val="009F0BF5"/>
    <w:rsid w:val="009F21F2"/>
    <w:rsid w:val="009F71F8"/>
    <w:rsid w:val="00A17AC4"/>
    <w:rsid w:val="00A5040A"/>
    <w:rsid w:val="00A525F4"/>
    <w:rsid w:val="00A537E5"/>
    <w:rsid w:val="00A5615F"/>
    <w:rsid w:val="00A57F73"/>
    <w:rsid w:val="00A61C61"/>
    <w:rsid w:val="00A63284"/>
    <w:rsid w:val="00A63400"/>
    <w:rsid w:val="00A7495F"/>
    <w:rsid w:val="00A7797F"/>
    <w:rsid w:val="00A8450C"/>
    <w:rsid w:val="00A941ED"/>
    <w:rsid w:val="00AB2CEF"/>
    <w:rsid w:val="00AB656A"/>
    <w:rsid w:val="00AC0786"/>
    <w:rsid w:val="00AC41E6"/>
    <w:rsid w:val="00AC542A"/>
    <w:rsid w:val="00AE569B"/>
    <w:rsid w:val="00AF0E92"/>
    <w:rsid w:val="00AF41BE"/>
    <w:rsid w:val="00AF48C7"/>
    <w:rsid w:val="00B01FDC"/>
    <w:rsid w:val="00B05ECC"/>
    <w:rsid w:val="00B05EDB"/>
    <w:rsid w:val="00B110C2"/>
    <w:rsid w:val="00B24C00"/>
    <w:rsid w:val="00B27378"/>
    <w:rsid w:val="00B401FD"/>
    <w:rsid w:val="00B45138"/>
    <w:rsid w:val="00B452F9"/>
    <w:rsid w:val="00B4572B"/>
    <w:rsid w:val="00B476B2"/>
    <w:rsid w:val="00B54DCC"/>
    <w:rsid w:val="00B61BDE"/>
    <w:rsid w:val="00B63C91"/>
    <w:rsid w:val="00B65A4F"/>
    <w:rsid w:val="00B72EF4"/>
    <w:rsid w:val="00B7451A"/>
    <w:rsid w:val="00B746BC"/>
    <w:rsid w:val="00B7498F"/>
    <w:rsid w:val="00B757A1"/>
    <w:rsid w:val="00B87232"/>
    <w:rsid w:val="00B87C9A"/>
    <w:rsid w:val="00BA2788"/>
    <w:rsid w:val="00BA4167"/>
    <w:rsid w:val="00BA4E71"/>
    <w:rsid w:val="00BA67C9"/>
    <w:rsid w:val="00BB1F8B"/>
    <w:rsid w:val="00BC1E81"/>
    <w:rsid w:val="00BD0A8E"/>
    <w:rsid w:val="00BD176F"/>
    <w:rsid w:val="00BD1F72"/>
    <w:rsid w:val="00BD514A"/>
    <w:rsid w:val="00C155E7"/>
    <w:rsid w:val="00C33419"/>
    <w:rsid w:val="00C34A4C"/>
    <w:rsid w:val="00C40AEC"/>
    <w:rsid w:val="00C44BD0"/>
    <w:rsid w:val="00C6332D"/>
    <w:rsid w:val="00C67014"/>
    <w:rsid w:val="00C7333F"/>
    <w:rsid w:val="00C74479"/>
    <w:rsid w:val="00C9598A"/>
    <w:rsid w:val="00C960E7"/>
    <w:rsid w:val="00CA29C3"/>
    <w:rsid w:val="00CA2AD8"/>
    <w:rsid w:val="00CA39C2"/>
    <w:rsid w:val="00CA473A"/>
    <w:rsid w:val="00CA4D6A"/>
    <w:rsid w:val="00CA5895"/>
    <w:rsid w:val="00CB42D3"/>
    <w:rsid w:val="00CB7DA7"/>
    <w:rsid w:val="00CC0755"/>
    <w:rsid w:val="00CC469B"/>
    <w:rsid w:val="00CE1145"/>
    <w:rsid w:val="00CF6063"/>
    <w:rsid w:val="00CF7FC6"/>
    <w:rsid w:val="00D049C5"/>
    <w:rsid w:val="00D04F7A"/>
    <w:rsid w:val="00D07336"/>
    <w:rsid w:val="00D113D9"/>
    <w:rsid w:val="00D12022"/>
    <w:rsid w:val="00D12F20"/>
    <w:rsid w:val="00D137D9"/>
    <w:rsid w:val="00D30BAB"/>
    <w:rsid w:val="00D31097"/>
    <w:rsid w:val="00D40810"/>
    <w:rsid w:val="00D4087F"/>
    <w:rsid w:val="00D43304"/>
    <w:rsid w:val="00D52625"/>
    <w:rsid w:val="00D577B5"/>
    <w:rsid w:val="00D6047D"/>
    <w:rsid w:val="00D62C46"/>
    <w:rsid w:val="00D672C8"/>
    <w:rsid w:val="00D77717"/>
    <w:rsid w:val="00D82A20"/>
    <w:rsid w:val="00D83019"/>
    <w:rsid w:val="00D92BC3"/>
    <w:rsid w:val="00DA606F"/>
    <w:rsid w:val="00DA719D"/>
    <w:rsid w:val="00DC0B13"/>
    <w:rsid w:val="00DC3C86"/>
    <w:rsid w:val="00DD57A2"/>
    <w:rsid w:val="00DD7E5A"/>
    <w:rsid w:val="00DF0635"/>
    <w:rsid w:val="00E001F7"/>
    <w:rsid w:val="00E006E1"/>
    <w:rsid w:val="00E008DC"/>
    <w:rsid w:val="00E05E5C"/>
    <w:rsid w:val="00E2443C"/>
    <w:rsid w:val="00E245AA"/>
    <w:rsid w:val="00E32E8C"/>
    <w:rsid w:val="00E3701F"/>
    <w:rsid w:val="00E44015"/>
    <w:rsid w:val="00E549E4"/>
    <w:rsid w:val="00E6325C"/>
    <w:rsid w:val="00E64CFC"/>
    <w:rsid w:val="00E7022F"/>
    <w:rsid w:val="00E73197"/>
    <w:rsid w:val="00E84D8C"/>
    <w:rsid w:val="00E85E41"/>
    <w:rsid w:val="00E87EB7"/>
    <w:rsid w:val="00E917BD"/>
    <w:rsid w:val="00E938F7"/>
    <w:rsid w:val="00EB1D43"/>
    <w:rsid w:val="00EB2973"/>
    <w:rsid w:val="00EC4258"/>
    <w:rsid w:val="00EC543E"/>
    <w:rsid w:val="00F17924"/>
    <w:rsid w:val="00F22C25"/>
    <w:rsid w:val="00F44345"/>
    <w:rsid w:val="00F4601E"/>
    <w:rsid w:val="00F47389"/>
    <w:rsid w:val="00F75A61"/>
    <w:rsid w:val="00F7683E"/>
    <w:rsid w:val="00F956BD"/>
    <w:rsid w:val="00F958CF"/>
    <w:rsid w:val="00FB1ECD"/>
    <w:rsid w:val="00FD0E64"/>
    <w:rsid w:val="00FD3B7D"/>
    <w:rsid w:val="00FE563C"/>
    <w:rsid w:val="00FF18B5"/>
    <w:rsid w:val="00FF47C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03E4A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D207A"/>
  </w:style>
  <w:style w:type="paragraph" w:styleId="berschrift1">
    <w:name w:val="heading 1"/>
    <w:basedOn w:val="Standard"/>
    <w:next w:val="Standard"/>
    <w:link w:val="berschrift1Zchn"/>
    <w:uiPriority w:val="9"/>
    <w:qFormat/>
    <w:rsid w:val="00583CB2"/>
    <w:pPr>
      <w:pBdr>
        <w:top w:val="single" w:sz="6" w:space="1" w:color="auto"/>
      </w:pBdr>
      <w:spacing w:before="480" w:after="0"/>
      <w:contextualSpacing/>
      <w:outlineLvl w:val="0"/>
    </w:pPr>
    <w:rPr>
      <w:smallCaps/>
      <w:color w:val="2F5496" w:themeColor="accent5" w:themeShade="BF"/>
      <w:spacing w:val="5"/>
      <w:sz w:val="36"/>
      <w:szCs w:val="36"/>
    </w:rPr>
  </w:style>
  <w:style w:type="paragraph" w:styleId="berschrift2">
    <w:name w:val="heading 2"/>
    <w:basedOn w:val="Standard"/>
    <w:next w:val="Standard"/>
    <w:link w:val="berschrift2Zchn"/>
    <w:uiPriority w:val="9"/>
    <w:unhideWhenUsed/>
    <w:qFormat/>
    <w:rsid w:val="00565919"/>
    <w:pPr>
      <w:spacing w:before="200" w:after="0" w:line="271" w:lineRule="auto"/>
      <w:outlineLvl w:val="1"/>
    </w:pPr>
    <w:rPr>
      <w:smallCaps/>
      <w:color w:val="4472C4" w:themeColor="accent5"/>
      <w:sz w:val="32"/>
      <w:szCs w:val="28"/>
    </w:rPr>
  </w:style>
  <w:style w:type="paragraph" w:styleId="berschrift3">
    <w:name w:val="heading 3"/>
    <w:basedOn w:val="Standard"/>
    <w:next w:val="Standard"/>
    <w:link w:val="berschrift3Zchn"/>
    <w:uiPriority w:val="9"/>
    <w:unhideWhenUsed/>
    <w:qFormat/>
    <w:rsid w:val="00583CB2"/>
    <w:pPr>
      <w:spacing w:before="200" w:after="0" w:line="271" w:lineRule="auto"/>
      <w:outlineLvl w:val="2"/>
    </w:pPr>
    <w:rPr>
      <w:i/>
      <w:iCs/>
      <w:smallCaps/>
      <w:color w:val="5B9BD5" w:themeColor="accent1"/>
      <w:spacing w:val="5"/>
      <w:sz w:val="26"/>
      <w:szCs w:val="26"/>
    </w:rPr>
  </w:style>
  <w:style w:type="paragraph" w:styleId="berschrift4">
    <w:name w:val="heading 4"/>
    <w:basedOn w:val="Standard"/>
    <w:next w:val="Standard"/>
    <w:link w:val="berschrift4Zchn"/>
    <w:uiPriority w:val="9"/>
    <w:semiHidden/>
    <w:unhideWhenUsed/>
    <w:qFormat/>
    <w:rsid w:val="004D207A"/>
    <w:pPr>
      <w:spacing w:after="0" w:line="271" w:lineRule="auto"/>
      <w:outlineLvl w:val="3"/>
    </w:pPr>
    <w:rPr>
      <w:b/>
      <w:bCs/>
      <w:spacing w:val="5"/>
      <w:sz w:val="24"/>
      <w:szCs w:val="24"/>
    </w:rPr>
  </w:style>
  <w:style w:type="paragraph" w:styleId="berschrift5">
    <w:name w:val="heading 5"/>
    <w:basedOn w:val="Standard"/>
    <w:next w:val="Standard"/>
    <w:link w:val="berschrift5Zchn"/>
    <w:uiPriority w:val="9"/>
    <w:semiHidden/>
    <w:unhideWhenUsed/>
    <w:qFormat/>
    <w:rsid w:val="004D207A"/>
    <w:pPr>
      <w:spacing w:after="0" w:line="271" w:lineRule="auto"/>
      <w:outlineLvl w:val="4"/>
    </w:pPr>
    <w:rPr>
      <w:i/>
      <w:iCs/>
      <w:sz w:val="24"/>
      <w:szCs w:val="24"/>
    </w:rPr>
  </w:style>
  <w:style w:type="paragraph" w:styleId="berschrift6">
    <w:name w:val="heading 6"/>
    <w:basedOn w:val="Standard"/>
    <w:next w:val="Standard"/>
    <w:link w:val="berschrift6Zchn"/>
    <w:uiPriority w:val="9"/>
    <w:semiHidden/>
    <w:unhideWhenUsed/>
    <w:qFormat/>
    <w:rsid w:val="004D207A"/>
    <w:pPr>
      <w:shd w:val="clear" w:color="auto" w:fill="FFFFFF" w:themeFill="background1"/>
      <w:spacing w:after="0" w:line="271" w:lineRule="auto"/>
      <w:outlineLvl w:val="5"/>
    </w:pPr>
    <w:rPr>
      <w:b/>
      <w:bCs/>
      <w:color w:val="595959" w:themeColor="text1" w:themeTint="A6"/>
      <w:spacing w:val="5"/>
    </w:rPr>
  </w:style>
  <w:style w:type="paragraph" w:styleId="berschrift7">
    <w:name w:val="heading 7"/>
    <w:basedOn w:val="Standard"/>
    <w:next w:val="Standard"/>
    <w:link w:val="berschrift7Zchn"/>
    <w:uiPriority w:val="9"/>
    <w:semiHidden/>
    <w:unhideWhenUsed/>
    <w:qFormat/>
    <w:rsid w:val="004D207A"/>
    <w:pPr>
      <w:spacing w:after="0"/>
      <w:outlineLvl w:val="6"/>
    </w:pPr>
    <w:rPr>
      <w:b/>
      <w:bCs/>
      <w:i/>
      <w:iCs/>
      <w:color w:val="5A5A5A" w:themeColor="text1" w:themeTint="A5"/>
      <w:sz w:val="20"/>
      <w:szCs w:val="20"/>
    </w:rPr>
  </w:style>
  <w:style w:type="paragraph" w:styleId="berschrift8">
    <w:name w:val="heading 8"/>
    <w:basedOn w:val="Standard"/>
    <w:next w:val="Standard"/>
    <w:link w:val="berschrift8Zchn"/>
    <w:uiPriority w:val="9"/>
    <w:semiHidden/>
    <w:unhideWhenUsed/>
    <w:qFormat/>
    <w:rsid w:val="004D207A"/>
    <w:pPr>
      <w:spacing w:after="0"/>
      <w:outlineLvl w:val="7"/>
    </w:pPr>
    <w:rPr>
      <w:b/>
      <w:bCs/>
      <w:color w:val="7F7F7F" w:themeColor="text1" w:themeTint="80"/>
      <w:sz w:val="20"/>
      <w:szCs w:val="20"/>
    </w:rPr>
  </w:style>
  <w:style w:type="paragraph" w:styleId="berschrift9">
    <w:name w:val="heading 9"/>
    <w:basedOn w:val="Standard"/>
    <w:next w:val="Standard"/>
    <w:link w:val="berschrift9Zchn"/>
    <w:uiPriority w:val="9"/>
    <w:semiHidden/>
    <w:unhideWhenUsed/>
    <w:qFormat/>
    <w:rsid w:val="004D207A"/>
    <w:pPr>
      <w:spacing w:after="0" w:line="271" w:lineRule="auto"/>
      <w:outlineLvl w:val="8"/>
    </w:pPr>
    <w:rPr>
      <w:b/>
      <w:bCs/>
      <w:i/>
      <w:iCs/>
      <w:color w:val="7F7F7F" w:themeColor="text1" w:themeTint="8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Link">
    <w:name w:val="Hyperlink"/>
    <w:basedOn w:val="Absatz-Standardschriftart"/>
    <w:uiPriority w:val="99"/>
    <w:unhideWhenUsed/>
    <w:rsid w:val="00D43304"/>
    <w:rPr>
      <w:color w:val="0563C1" w:themeColor="hyperlink"/>
      <w:u w:val="single"/>
    </w:rPr>
  </w:style>
  <w:style w:type="character" w:styleId="HTMLCode">
    <w:name w:val="HTML Code"/>
    <w:basedOn w:val="Absatz-Standardschriftart"/>
    <w:uiPriority w:val="99"/>
    <w:unhideWhenUsed/>
    <w:rsid w:val="00B61BDE"/>
    <w:rPr>
      <w:rFonts w:ascii="Courier New" w:eastAsiaTheme="minorHAnsi" w:hAnsi="Courier New" w:cs="Courier New"/>
      <w:sz w:val="20"/>
      <w:szCs w:val="20"/>
    </w:rPr>
  </w:style>
  <w:style w:type="character" w:customStyle="1" w:styleId="berschrift1Zchn">
    <w:name w:val="Überschrift 1 Zchn"/>
    <w:basedOn w:val="Absatz-Standardschriftart"/>
    <w:link w:val="berschrift1"/>
    <w:uiPriority w:val="9"/>
    <w:rsid w:val="00583CB2"/>
    <w:rPr>
      <w:smallCaps/>
      <w:color w:val="2F5496" w:themeColor="accent5" w:themeShade="BF"/>
      <w:spacing w:val="5"/>
      <w:sz w:val="36"/>
      <w:szCs w:val="36"/>
    </w:rPr>
  </w:style>
  <w:style w:type="character" w:customStyle="1" w:styleId="berschrift2Zchn">
    <w:name w:val="Überschrift 2 Zchn"/>
    <w:basedOn w:val="Absatz-Standardschriftart"/>
    <w:link w:val="berschrift2"/>
    <w:uiPriority w:val="9"/>
    <w:rsid w:val="00565919"/>
    <w:rPr>
      <w:smallCaps/>
      <w:color w:val="4472C4" w:themeColor="accent5"/>
      <w:sz w:val="32"/>
      <w:szCs w:val="28"/>
    </w:rPr>
  </w:style>
  <w:style w:type="character" w:customStyle="1" w:styleId="berschrift3Zchn">
    <w:name w:val="Überschrift 3 Zchn"/>
    <w:basedOn w:val="Absatz-Standardschriftart"/>
    <w:link w:val="berschrift3"/>
    <w:uiPriority w:val="9"/>
    <w:rsid w:val="00583CB2"/>
    <w:rPr>
      <w:i/>
      <w:iCs/>
      <w:smallCaps/>
      <w:color w:val="5B9BD5" w:themeColor="accent1"/>
      <w:spacing w:val="5"/>
      <w:sz w:val="26"/>
      <w:szCs w:val="26"/>
    </w:rPr>
  </w:style>
  <w:style w:type="paragraph" w:styleId="Listenabsatz">
    <w:name w:val="List Paragraph"/>
    <w:basedOn w:val="Standard"/>
    <w:uiPriority w:val="34"/>
    <w:qFormat/>
    <w:rsid w:val="004D207A"/>
    <w:pPr>
      <w:ind w:left="720"/>
      <w:contextualSpacing/>
    </w:pPr>
  </w:style>
  <w:style w:type="paragraph" w:styleId="Titel">
    <w:name w:val="Title"/>
    <w:basedOn w:val="Standard"/>
    <w:next w:val="Standard"/>
    <w:link w:val="TitelZchn"/>
    <w:uiPriority w:val="10"/>
    <w:qFormat/>
    <w:rsid w:val="004D207A"/>
    <w:pPr>
      <w:spacing w:after="300" w:line="240" w:lineRule="auto"/>
      <w:contextualSpacing/>
    </w:pPr>
    <w:rPr>
      <w:smallCaps/>
      <w:sz w:val="52"/>
      <w:szCs w:val="52"/>
    </w:rPr>
  </w:style>
  <w:style w:type="character" w:customStyle="1" w:styleId="TitelZchn">
    <w:name w:val="Titel Zchn"/>
    <w:basedOn w:val="Absatz-Standardschriftart"/>
    <w:link w:val="Titel"/>
    <w:uiPriority w:val="10"/>
    <w:rsid w:val="004D207A"/>
    <w:rPr>
      <w:smallCaps/>
      <w:sz w:val="52"/>
      <w:szCs w:val="52"/>
    </w:rPr>
  </w:style>
  <w:style w:type="paragraph" w:styleId="Inhaltsverzeichnisberschrift">
    <w:name w:val="TOC Heading"/>
    <w:basedOn w:val="berschrift1"/>
    <w:next w:val="Standard"/>
    <w:uiPriority w:val="39"/>
    <w:unhideWhenUsed/>
    <w:qFormat/>
    <w:rsid w:val="004D207A"/>
    <w:pPr>
      <w:outlineLvl w:val="9"/>
    </w:pPr>
  </w:style>
  <w:style w:type="paragraph" w:styleId="Verzeichnis1">
    <w:name w:val="toc 1"/>
    <w:basedOn w:val="Standard"/>
    <w:next w:val="Standard"/>
    <w:autoRedefine/>
    <w:uiPriority w:val="39"/>
    <w:unhideWhenUsed/>
    <w:rsid w:val="004D207A"/>
    <w:pPr>
      <w:spacing w:before="120" w:after="0"/>
    </w:pPr>
    <w:rPr>
      <w:rFonts w:asciiTheme="minorHAnsi" w:hAnsiTheme="minorHAnsi"/>
      <w:b/>
      <w:bCs/>
      <w:caps/>
    </w:rPr>
  </w:style>
  <w:style w:type="paragraph" w:styleId="Verzeichnis2">
    <w:name w:val="toc 2"/>
    <w:basedOn w:val="Standard"/>
    <w:next w:val="Standard"/>
    <w:autoRedefine/>
    <w:uiPriority w:val="39"/>
    <w:unhideWhenUsed/>
    <w:rsid w:val="004D207A"/>
    <w:pPr>
      <w:spacing w:after="0"/>
      <w:ind w:left="220"/>
    </w:pPr>
    <w:rPr>
      <w:rFonts w:asciiTheme="minorHAnsi" w:hAnsiTheme="minorHAnsi"/>
      <w:smallCaps/>
    </w:rPr>
  </w:style>
  <w:style w:type="paragraph" w:styleId="Verzeichnis3">
    <w:name w:val="toc 3"/>
    <w:basedOn w:val="Standard"/>
    <w:next w:val="Standard"/>
    <w:autoRedefine/>
    <w:uiPriority w:val="39"/>
    <w:unhideWhenUsed/>
    <w:rsid w:val="004D207A"/>
    <w:pPr>
      <w:spacing w:after="0"/>
      <w:ind w:left="440"/>
    </w:pPr>
    <w:rPr>
      <w:rFonts w:asciiTheme="minorHAnsi" w:hAnsiTheme="minorHAnsi"/>
      <w:i/>
      <w:iCs/>
    </w:rPr>
  </w:style>
  <w:style w:type="paragraph" w:styleId="Verzeichnis4">
    <w:name w:val="toc 4"/>
    <w:basedOn w:val="Standard"/>
    <w:next w:val="Standard"/>
    <w:autoRedefine/>
    <w:uiPriority w:val="39"/>
    <w:unhideWhenUsed/>
    <w:rsid w:val="004D207A"/>
    <w:pPr>
      <w:spacing w:after="0"/>
      <w:ind w:left="660"/>
    </w:pPr>
    <w:rPr>
      <w:rFonts w:asciiTheme="minorHAnsi" w:hAnsiTheme="minorHAnsi"/>
      <w:sz w:val="18"/>
      <w:szCs w:val="18"/>
    </w:rPr>
  </w:style>
  <w:style w:type="paragraph" w:styleId="Verzeichnis5">
    <w:name w:val="toc 5"/>
    <w:basedOn w:val="Standard"/>
    <w:next w:val="Standard"/>
    <w:autoRedefine/>
    <w:uiPriority w:val="39"/>
    <w:unhideWhenUsed/>
    <w:rsid w:val="004D207A"/>
    <w:pPr>
      <w:spacing w:after="0"/>
      <w:ind w:left="880"/>
    </w:pPr>
    <w:rPr>
      <w:rFonts w:asciiTheme="minorHAnsi" w:hAnsiTheme="minorHAnsi"/>
      <w:sz w:val="18"/>
      <w:szCs w:val="18"/>
    </w:rPr>
  </w:style>
  <w:style w:type="paragraph" w:styleId="Verzeichnis6">
    <w:name w:val="toc 6"/>
    <w:basedOn w:val="Standard"/>
    <w:next w:val="Standard"/>
    <w:autoRedefine/>
    <w:uiPriority w:val="39"/>
    <w:unhideWhenUsed/>
    <w:rsid w:val="004D207A"/>
    <w:pPr>
      <w:spacing w:after="0"/>
      <w:ind w:left="1100"/>
    </w:pPr>
    <w:rPr>
      <w:rFonts w:asciiTheme="minorHAnsi" w:hAnsiTheme="minorHAnsi"/>
      <w:sz w:val="18"/>
      <w:szCs w:val="18"/>
    </w:rPr>
  </w:style>
  <w:style w:type="paragraph" w:styleId="Verzeichnis7">
    <w:name w:val="toc 7"/>
    <w:basedOn w:val="Standard"/>
    <w:next w:val="Standard"/>
    <w:autoRedefine/>
    <w:uiPriority w:val="39"/>
    <w:unhideWhenUsed/>
    <w:rsid w:val="004D207A"/>
    <w:pPr>
      <w:spacing w:after="0"/>
      <w:ind w:left="1320"/>
    </w:pPr>
    <w:rPr>
      <w:rFonts w:asciiTheme="minorHAnsi" w:hAnsiTheme="minorHAnsi"/>
      <w:sz w:val="18"/>
      <w:szCs w:val="18"/>
    </w:rPr>
  </w:style>
  <w:style w:type="paragraph" w:styleId="Verzeichnis8">
    <w:name w:val="toc 8"/>
    <w:basedOn w:val="Standard"/>
    <w:next w:val="Standard"/>
    <w:autoRedefine/>
    <w:uiPriority w:val="39"/>
    <w:unhideWhenUsed/>
    <w:rsid w:val="004D207A"/>
    <w:pPr>
      <w:spacing w:after="0"/>
      <w:ind w:left="1540"/>
    </w:pPr>
    <w:rPr>
      <w:rFonts w:asciiTheme="minorHAnsi" w:hAnsiTheme="minorHAnsi"/>
      <w:sz w:val="18"/>
      <w:szCs w:val="18"/>
    </w:rPr>
  </w:style>
  <w:style w:type="paragraph" w:styleId="Verzeichnis9">
    <w:name w:val="toc 9"/>
    <w:basedOn w:val="Standard"/>
    <w:next w:val="Standard"/>
    <w:autoRedefine/>
    <w:uiPriority w:val="39"/>
    <w:unhideWhenUsed/>
    <w:rsid w:val="004D207A"/>
    <w:pPr>
      <w:spacing w:after="0"/>
      <w:ind w:left="1760"/>
    </w:pPr>
    <w:rPr>
      <w:rFonts w:asciiTheme="minorHAnsi" w:hAnsiTheme="minorHAnsi"/>
      <w:sz w:val="18"/>
      <w:szCs w:val="18"/>
    </w:rPr>
  </w:style>
  <w:style w:type="paragraph" w:styleId="KeinLeerraum">
    <w:name w:val="No Spacing"/>
    <w:basedOn w:val="Standard"/>
    <w:link w:val="KeinLeerraumZchn"/>
    <w:uiPriority w:val="1"/>
    <w:rsid w:val="004D207A"/>
    <w:pPr>
      <w:spacing w:after="0" w:line="240" w:lineRule="auto"/>
    </w:pPr>
  </w:style>
  <w:style w:type="character" w:customStyle="1" w:styleId="KeinLeerraumZchn">
    <w:name w:val="Kein Leerraum Zchn"/>
    <w:basedOn w:val="Absatz-Standardschriftart"/>
    <w:link w:val="KeinLeerraum"/>
    <w:uiPriority w:val="1"/>
    <w:rsid w:val="004D207A"/>
  </w:style>
  <w:style w:type="character" w:customStyle="1" w:styleId="berschrift4Zchn">
    <w:name w:val="Überschrift 4 Zchn"/>
    <w:basedOn w:val="Absatz-Standardschriftart"/>
    <w:link w:val="berschrift4"/>
    <w:uiPriority w:val="9"/>
    <w:semiHidden/>
    <w:rsid w:val="004D207A"/>
    <w:rPr>
      <w:b/>
      <w:bCs/>
      <w:spacing w:val="5"/>
      <w:sz w:val="24"/>
      <w:szCs w:val="24"/>
    </w:rPr>
  </w:style>
  <w:style w:type="character" w:customStyle="1" w:styleId="berschrift5Zchn">
    <w:name w:val="Überschrift 5 Zchn"/>
    <w:basedOn w:val="Absatz-Standardschriftart"/>
    <w:link w:val="berschrift5"/>
    <w:uiPriority w:val="9"/>
    <w:semiHidden/>
    <w:rsid w:val="004D207A"/>
    <w:rPr>
      <w:i/>
      <w:iCs/>
      <w:sz w:val="24"/>
      <w:szCs w:val="24"/>
    </w:rPr>
  </w:style>
  <w:style w:type="character" w:customStyle="1" w:styleId="berschrift6Zchn">
    <w:name w:val="Überschrift 6 Zchn"/>
    <w:basedOn w:val="Absatz-Standardschriftart"/>
    <w:link w:val="berschrift6"/>
    <w:uiPriority w:val="9"/>
    <w:semiHidden/>
    <w:rsid w:val="004D207A"/>
    <w:rPr>
      <w:b/>
      <w:bCs/>
      <w:color w:val="595959" w:themeColor="text1" w:themeTint="A6"/>
      <w:spacing w:val="5"/>
      <w:shd w:val="clear" w:color="auto" w:fill="FFFFFF" w:themeFill="background1"/>
    </w:rPr>
  </w:style>
  <w:style w:type="character" w:customStyle="1" w:styleId="berschrift7Zchn">
    <w:name w:val="Überschrift 7 Zchn"/>
    <w:basedOn w:val="Absatz-Standardschriftart"/>
    <w:link w:val="berschrift7"/>
    <w:uiPriority w:val="9"/>
    <w:semiHidden/>
    <w:rsid w:val="004D207A"/>
    <w:rPr>
      <w:b/>
      <w:bCs/>
      <w:i/>
      <w:iCs/>
      <w:color w:val="5A5A5A" w:themeColor="text1" w:themeTint="A5"/>
      <w:sz w:val="20"/>
      <w:szCs w:val="20"/>
    </w:rPr>
  </w:style>
  <w:style w:type="character" w:customStyle="1" w:styleId="berschrift8Zchn">
    <w:name w:val="Überschrift 8 Zchn"/>
    <w:basedOn w:val="Absatz-Standardschriftart"/>
    <w:link w:val="berschrift8"/>
    <w:uiPriority w:val="9"/>
    <w:semiHidden/>
    <w:rsid w:val="004D207A"/>
    <w:rPr>
      <w:b/>
      <w:bCs/>
      <w:color w:val="7F7F7F" w:themeColor="text1" w:themeTint="80"/>
      <w:sz w:val="20"/>
      <w:szCs w:val="20"/>
    </w:rPr>
  </w:style>
  <w:style w:type="character" w:customStyle="1" w:styleId="berschrift9Zchn">
    <w:name w:val="Überschrift 9 Zchn"/>
    <w:basedOn w:val="Absatz-Standardschriftart"/>
    <w:link w:val="berschrift9"/>
    <w:uiPriority w:val="9"/>
    <w:semiHidden/>
    <w:rsid w:val="004D207A"/>
    <w:rPr>
      <w:b/>
      <w:bCs/>
      <w:i/>
      <w:iCs/>
      <w:color w:val="7F7F7F" w:themeColor="text1" w:themeTint="80"/>
      <w:sz w:val="18"/>
      <w:szCs w:val="18"/>
    </w:rPr>
  </w:style>
  <w:style w:type="paragraph" w:styleId="Beschriftung">
    <w:name w:val="caption"/>
    <w:basedOn w:val="Standard"/>
    <w:next w:val="Standard"/>
    <w:uiPriority w:val="35"/>
    <w:unhideWhenUsed/>
    <w:rsid w:val="004D207A"/>
    <w:rPr>
      <w:b/>
      <w:bCs/>
      <w:color w:val="C45911" w:themeColor="accent2" w:themeShade="BF"/>
      <w:sz w:val="18"/>
      <w:szCs w:val="18"/>
    </w:rPr>
  </w:style>
  <w:style w:type="paragraph" w:styleId="Untertitel">
    <w:name w:val="Subtitle"/>
    <w:basedOn w:val="Standard"/>
    <w:next w:val="Standard"/>
    <w:link w:val="UntertitelZchn"/>
    <w:uiPriority w:val="11"/>
    <w:qFormat/>
    <w:rsid w:val="004D207A"/>
    <w:rPr>
      <w:i/>
      <w:iCs/>
      <w:smallCaps/>
      <w:spacing w:val="10"/>
      <w:sz w:val="28"/>
      <w:szCs w:val="28"/>
    </w:rPr>
  </w:style>
  <w:style w:type="character" w:customStyle="1" w:styleId="UntertitelZchn">
    <w:name w:val="Untertitel Zchn"/>
    <w:basedOn w:val="Absatz-Standardschriftart"/>
    <w:link w:val="Untertitel"/>
    <w:uiPriority w:val="11"/>
    <w:rsid w:val="004D207A"/>
    <w:rPr>
      <w:i/>
      <w:iCs/>
      <w:smallCaps/>
      <w:spacing w:val="10"/>
      <w:sz w:val="28"/>
      <w:szCs w:val="28"/>
    </w:rPr>
  </w:style>
  <w:style w:type="character" w:styleId="Fett">
    <w:name w:val="Strong"/>
    <w:uiPriority w:val="22"/>
    <w:qFormat/>
    <w:rsid w:val="004D207A"/>
    <w:rPr>
      <w:b/>
      <w:bCs/>
    </w:rPr>
  </w:style>
  <w:style w:type="paragraph" w:customStyle="1" w:styleId="TerminalEingabe">
    <w:name w:val="TerminalEingabe"/>
    <w:basedOn w:val="Standard"/>
    <w:next w:val="Standard"/>
    <w:qFormat/>
    <w:rsid w:val="009242E4"/>
    <w:rPr>
      <w:rFonts w:ascii="American Typewriter" w:hAnsi="American Typewriter"/>
      <w:color w:val="521B93"/>
    </w:rPr>
  </w:style>
  <w:style w:type="paragraph" w:styleId="Zitat">
    <w:name w:val="Quote"/>
    <w:basedOn w:val="Standard"/>
    <w:next w:val="Standard"/>
    <w:link w:val="ZitatZchn"/>
    <w:uiPriority w:val="29"/>
    <w:qFormat/>
    <w:rsid w:val="004D207A"/>
    <w:rPr>
      <w:i/>
      <w:iCs/>
    </w:rPr>
  </w:style>
  <w:style w:type="character" w:customStyle="1" w:styleId="ZitatZchn">
    <w:name w:val="Zitat Zchn"/>
    <w:basedOn w:val="Absatz-Standardschriftart"/>
    <w:link w:val="Zitat"/>
    <w:uiPriority w:val="29"/>
    <w:rsid w:val="004D207A"/>
    <w:rPr>
      <w:i/>
      <w:iCs/>
    </w:rPr>
  </w:style>
  <w:style w:type="paragraph" w:styleId="IntensivesZitat">
    <w:name w:val="Intense Quote"/>
    <w:basedOn w:val="Standard"/>
    <w:next w:val="Standard"/>
    <w:link w:val="IntensivesZitatZchn"/>
    <w:uiPriority w:val="30"/>
    <w:qFormat/>
    <w:rsid w:val="004D207A"/>
    <w:pPr>
      <w:pBdr>
        <w:top w:val="single" w:sz="4" w:space="10" w:color="auto"/>
        <w:bottom w:val="single" w:sz="4" w:space="10" w:color="auto"/>
      </w:pBdr>
      <w:spacing w:before="240" w:after="240" w:line="300" w:lineRule="auto"/>
      <w:ind w:left="1152" w:right="1152"/>
      <w:jc w:val="both"/>
    </w:pPr>
    <w:rPr>
      <w:i/>
      <w:iCs/>
    </w:rPr>
  </w:style>
  <w:style w:type="character" w:customStyle="1" w:styleId="IntensivesZitatZchn">
    <w:name w:val="Intensives Zitat Zchn"/>
    <w:basedOn w:val="Absatz-Standardschriftart"/>
    <w:link w:val="IntensivesZitat"/>
    <w:uiPriority w:val="30"/>
    <w:rsid w:val="004D207A"/>
    <w:rPr>
      <w:i/>
      <w:iCs/>
    </w:rPr>
  </w:style>
  <w:style w:type="character" w:styleId="Schwachhervorheb">
    <w:name w:val="Subtle Emphasis"/>
    <w:uiPriority w:val="19"/>
    <w:qFormat/>
    <w:rsid w:val="004D207A"/>
    <w:rPr>
      <w:i/>
      <w:iCs/>
    </w:rPr>
  </w:style>
  <w:style w:type="character" w:styleId="Intensivhervorheb">
    <w:name w:val="Intense Emphasis"/>
    <w:uiPriority w:val="21"/>
    <w:qFormat/>
    <w:rsid w:val="004D207A"/>
    <w:rPr>
      <w:b/>
      <w:bCs/>
      <w:i/>
      <w:iCs/>
    </w:rPr>
  </w:style>
  <w:style w:type="character" w:styleId="SchwacherVerweis">
    <w:name w:val="Subtle Reference"/>
    <w:basedOn w:val="Absatz-Standardschriftart"/>
    <w:uiPriority w:val="31"/>
    <w:qFormat/>
    <w:rsid w:val="004D207A"/>
    <w:rPr>
      <w:smallCaps/>
    </w:rPr>
  </w:style>
  <w:style w:type="character" w:styleId="IntensiverVerweis">
    <w:name w:val="Intense Reference"/>
    <w:uiPriority w:val="32"/>
    <w:qFormat/>
    <w:rsid w:val="004D207A"/>
    <w:rPr>
      <w:b/>
      <w:bCs/>
      <w:smallCaps/>
    </w:rPr>
  </w:style>
  <w:style w:type="character" w:styleId="Buchtitel">
    <w:name w:val="Book Title"/>
    <w:basedOn w:val="Absatz-Standardschriftart"/>
    <w:uiPriority w:val="33"/>
    <w:qFormat/>
    <w:rsid w:val="004D207A"/>
    <w:rPr>
      <w:i/>
      <w:iCs/>
      <w:smallCaps/>
      <w:spacing w:val="5"/>
    </w:rPr>
  </w:style>
  <w:style w:type="character" w:styleId="BesuchterLink">
    <w:name w:val="FollowedHyperlink"/>
    <w:basedOn w:val="Absatz-Standardschriftart"/>
    <w:uiPriority w:val="99"/>
    <w:semiHidden/>
    <w:unhideWhenUsed/>
    <w:rsid w:val="0059682C"/>
    <w:rPr>
      <w:color w:val="954F72" w:themeColor="followedHyperlink"/>
      <w:u w:val="single"/>
    </w:rPr>
  </w:style>
  <w:style w:type="paragraph" w:styleId="Kopfzeile">
    <w:name w:val="header"/>
    <w:basedOn w:val="Standard"/>
    <w:link w:val="KopfzeileZchn"/>
    <w:uiPriority w:val="99"/>
    <w:unhideWhenUsed/>
    <w:rsid w:val="00F4601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4601E"/>
  </w:style>
  <w:style w:type="paragraph" w:styleId="Fuzeile">
    <w:name w:val="footer"/>
    <w:basedOn w:val="Standard"/>
    <w:link w:val="FuzeileZchn"/>
    <w:uiPriority w:val="99"/>
    <w:unhideWhenUsed/>
    <w:rsid w:val="00F4601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4601E"/>
  </w:style>
  <w:style w:type="paragraph" w:styleId="Index2">
    <w:name w:val="index 2"/>
    <w:basedOn w:val="Standard"/>
    <w:next w:val="Standard"/>
    <w:autoRedefine/>
    <w:uiPriority w:val="99"/>
    <w:unhideWhenUsed/>
    <w:rsid w:val="00CA473A"/>
    <w:pPr>
      <w:ind w:left="440" w:hanging="220"/>
    </w:pPr>
  </w:style>
  <w:style w:type="paragraph" w:styleId="Index1">
    <w:name w:val="index 1"/>
    <w:basedOn w:val="Standard"/>
    <w:next w:val="Standard"/>
    <w:autoRedefine/>
    <w:uiPriority w:val="99"/>
    <w:unhideWhenUsed/>
    <w:rsid w:val="00CA473A"/>
    <w:pPr>
      <w:spacing w:after="0" w:line="240" w:lineRule="auto"/>
      <w:ind w:left="220" w:hanging="220"/>
    </w:pPr>
  </w:style>
  <w:style w:type="paragraph" w:styleId="Index3">
    <w:name w:val="index 3"/>
    <w:basedOn w:val="Standard"/>
    <w:next w:val="Standard"/>
    <w:autoRedefine/>
    <w:uiPriority w:val="99"/>
    <w:unhideWhenUsed/>
    <w:rsid w:val="00CA473A"/>
    <w:pPr>
      <w:ind w:left="660" w:hanging="220"/>
    </w:pPr>
  </w:style>
  <w:style w:type="paragraph" w:styleId="Index4">
    <w:name w:val="index 4"/>
    <w:basedOn w:val="Standard"/>
    <w:next w:val="Standard"/>
    <w:autoRedefine/>
    <w:uiPriority w:val="99"/>
    <w:unhideWhenUsed/>
    <w:rsid w:val="00CA473A"/>
    <w:pPr>
      <w:ind w:left="880" w:hanging="220"/>
    </w:pPr>
  </w:style>
  <w:style w:type="paragraph" w:styleId="Index5">
    <w:name w:val="index 5"/>
    <w:basedOn w:val="Standard"/>
    <w:next w:val="Standard"/>
    <w:autoRedefine/>
    <w:uiPriority w:val="99"/>
    <w:unhideWhenUsed/>
    <w:rsid w:val="00CA473A"/>
    <w:pPr>
      <w:ind w:left="1100" w:hanging="220"/>
    </w:pPr>
  </w:style>
  <w:style w:type="paragraph" w:styleId="Index6">
    <w:name w:val="index 6"/>
    <w:basedOn w:val="Standard"/>
    <w:next w:val="Standard"/>
    <w:autoRedefine/>
    <w:uiPriority w:val="99"/>
    <w:unhideWhenUsed/>
    <w:rsid w:val="00CA473A"/>
    <w:pPr>
      <w:ind w:left="1320" w:hanging="220"/>
    </w:pPr>
  </w:style>
  <w:style w:type="paragraph" w:styleId="Index7">
    <w:name w:val="index 7"/>
    <w:basedOn w:val="Standard"/>
    <w:next w:val="Standard"/>
    <w:autoRedefine/>
    <w:uiPriority w:val="99"/>
    <w:unhideWhenUsed/>
    <w:rsid w:val="00CA473A"/>
    <w:pPr>
      <w:ind w:left="1540" w:hanging="220"/>
    </w:pPr>
  </w:style>
  <w:style w:type="paragraph" w:styleId="Index8">
    <w:name w:val="index 8"/>
    <w:basedOn w:val="Standard"/>
    <w:next w:val="Standard"/>
    <w:autoRedefine/>
    <w:uiPriority w:val="99"/>
    <w:unhideWhenUsed/>
    <w:rsid w:val="00CA473A"/>
    <w:pPr>
      <w:ind w:left="1760" w:hanging="220"/>
    </w:pPr>
  </w:style>
  <w:style w:type="paragraph" w:styleId="Index9">
    <w:name w:val="index 9"/>
    <w:basedOn w:val="Standard"/>
    <w:next w:val="Standard"/>
    <w:autoRedefine/>
    <w:uiPriority w:val="99"/>
    <w:unhideWhenUsed/>
    <w:rsid w:val="00CA473A"/>
    <w:pPr>
      <w:ind w:left="1980" w:hanging="220"/>
    </w:pPr>
  </w:style>
  <w:style w:type="paragraph" w:styleId="Indexberschrift">
    <w:name w:val="index heading"/>
    <w:basedOn w:val="Standard"/>
    <w:next w:val="Index1"/>
    <w:uiPriority w:val="99"/>
    <w:unhideWhenUsed/>
    <w:rsid w:val="00CA473A"/>
  </w:style>
  <w:style w:type="paragraph" w:styleId="Dokumentstruktur">
    <w:name w:val="Document Map"/>
    <w:basedOn w:val="Standard"/>
    <w:link w:val="DokumentstrukturZchn"/>
    <w:uiPriority w:val="99"/>
    <w:semiHidden/>
    <w:unhideWhenUsed/>
    <w:rsid w:val="00725636"/>
    <w:pPr>
      <w:spacing w:after="0" w:line="240" w:lineRule="auto"/>
    </w:pPr>
    <w:rPr>
      <w:rFonts w:ascii="Times New Roman" w:hAnsi="Times New Roman" w:cs="Times New Roman"/>
      <w:sz w:val="24"/>
      <w:szCs w:val="24"/>
    </w:rPr>
  </w:style>
  <w:style w:type="character" w:customStyle="1" w:styleId="DokumentstrukturZchn">
    <w:name w:val="Dokumentstruktur Zchn"/>
    <w:basedOn w:val="Absatz-Standardschriftart"/>
    <w:link w:val="Dokumentstruktur"/>
    <w:uiPriority w:val="99"/>
    <w:semiHidden/>
    <w:rsid w:val="00725636"/>
    <w:rPr>
      <w:rFonts w:ascii="Times New Roman" w:hAnsi="Times New Roman" w:cs="Times New Roman"/>
      <w:sz w:val="24"/>
      <w:szCs w:val="24"/>
    </w:rPr>
  </w:style>
  <w:style w:type="paragraph" w:customStyle="1" w:styleId="Buttons">
    <w:name w:val="Buttons"/>
    <w:basedOn w:val="Standard"/>
    <w:next w:val="Standard"/>
    <w:qFormat/>
    <w:rsid w:val="00411E50"/>
    <w:pPr>
      <w:tabs>
        <w:tab w:val="left" w:pos="1701"/>
      </w:tabs>
    </w:pPr>
    <w:rPr>
      <w:color w:val="A01759"/>
    </w:rPr>
  </w:style>
  <w:style w:type="paragraph" w:customStyle="1" w:styleId="Dateipfade">
    <w:name w:val="Dateipfade"/>
    <w:basedOn w:val="Standard"/>
    <w:next w:val="Standard"/>
    <w:qFormat/>
    <w:rsid w:val="009242E4"/>
    <w:rPr>
      <w:rFonts w:asciiTheme="minorHAnsi" w:hAnsiTheme="minorHAnsi"/>
      <w:color w:val="00905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026124">
      <w:bodyDiv w:val="1"/>
      <w:marLeft w:val="0"/>
      <w:marRight w:val="0"/>
      <w:marTop w:val="0"/>
      <w:marBottom w:val="0"/>
      <w:divBdr>
        <w:top w:val="none" w:sz="0" w:space="0" w:color="auto"/>
        <w:left w:val="none" w:sz="0" w:space="0" w:color="auto"/>
        <w:bottom w:val="none" w:sz="0" w:space="0" w:color="auto"/>
        <w:right w:val="none" w:sz="0" w:space="0" w:color="auto"/>
      </w:divBdr>
    </w:div>
    <w:div w:id="643512672">
      <w:bodyDiv w:val="1"/>
      <w:marLeft w:val="0"/>
      <w:marRight w:val="0"/>
      <w:marTop w:val="0"/>
      <w:marBottom w:val="0"/>
      <w:divBdr>
        <w:top w:val="none" w:sz="0" w:space="0" w:color="auto"/>
        <w:left w:val="none" w:sz="0" w:space="0" w:color="auto"/>
        <w:bottom w:val="none" w:sz="0" w:space="0" w:color="auto"/>
        <w:right w:val="none" w:sz="0" w:space="0" w:color="auto"/>
      </w:divBdr>
      <w:divsChild>
        <w:div w:id="1503204321">
          <w:marLeft w:val="0"/>
          <w:marRight w:val="0"/>
          <w:marTop w:val="0"/>
          <w:marBottom w:val="0"/>
          <w:divBdr>
            <w:top w:val="none" w:sz="0" w:space="0" w:color="auto"/>
            <w:left w:val="none" w:sz="0" w:space="0" w:color="auto"/>
            <w:bottom w:val="none" w:sz="0" w:space="0" w:color="auto"/>
            <w:right w:val="none" w:sz="0" w:space="0" w:color="auto"/>
          </w:divBdr>
          <w:divsChild>
            <w:div w:id="74442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05382">
      <w:bodyDiv w:val="1"/>
      <w:marLeft w:val="0"/>
      <w:marRight w:val="0"/>
      <w:marTop w:val="0"/>
      <w:marBottom w:val="0"/>
      <w:divBdr>
        <w:top w:val="none" w:sz="0" w:space="0" w:color="auto"/>
        <w:left w:val="none" w:sz="0" w:space="0" w:color="auto"/>
        <w:bottom w:val="none" w:sz="0" w:space="0" w:color="auto"/>
        <w:right w:val="none" w:sz="0" w:space="0" w:color="auto"/>
      </w:divBdr>
    </w:div>
    <w:div w:id="687677956">
      <w:bodyDiv w:val="1"/>
      <w:marLeft w:val="0"/>
      <w:marRight w:val="0"/>
      <w:marTop w:val="0"/>
      <w:marBottom w:val="0"/>
      <w:divBdr>
        <w:top w:val="none" w:sz="0" w:space="0" w:color="auto"/>
        <w:left w:val="none" w:sz="0" w:space="0" w:color="auto"/>
        <w:bottom w:val="none" w:sz="0" w:space="0" w:color="auto"/>
        <w:right w:val="none" w:sz="0" w:space="0" w:color="auto"/>
      </w:divBdr>
      <w:divsChild>
        <w:div w:id="906260519">
          <w:marLeft w:val="0"/>
          <w:marRight w:val="0"/>
          <w:marTop w:val="0"/>
          <w:marBottom w:val="0"/>
          <w:divBdr>
            <w:top w:val="none" w:sz="0" w:space="0" w:color="auto"/>
            <w:left w:val="none" w:sz="0" w:space="0" w:color="auto"/>
            <w:bottom w:val="none" w:sz="0" w:space="0" w:color="auto"/>
            <w:right w:val="none" w:sz="0" w:space="0" w:color="auto"/>
          </w:divBdr>
          <w:divsChild>
            <w:div w:id="114985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41902">
      <w:bodyDiv w:val="1"/>
      <w:marLeft w:val="0"/>
      <w:marRight w:val="0"/>
      <w:marTop w:val="0"/>
      <w:marBottom w:val="0"/>
      <w:divBdr>
        <w:top w:val="none" w:sz="0" w:space="0" w:color="auto"/>
        <w:left w:val="none" w:sz="0" w:space="0" w:color="auto"/>
        <w:bottom w:val="none" w:sz="0" w:space="0" w:color="auto"/>
        <w:right w:val="none" w:sz="0" w:space="0" w:color="auto"/>
      </w:divBdr>
      <w:divsChild>
        <w:div w:id="568924566">
          <w:marLeft w:val="0"/>
          <w:marRight w:val="0"/>
          <w:marTop w:val="0"/>
          <w:marBottom w:val="0"/>
          <w:divBdr>
            <w:top w:val="none" w:sz="0" w:space="0" w:color="auto"/>
            <w:left w:val="none" w:sz="0" w:space="0" w:color="auto"/>
            <w:bottom w:val="none" w:sz="0" w:space="0" w:color="auto"/>
            <w:right w:val="none" w:sz="0" w:space="0" w:color="auto"/>
          </w:divBdr>
          <w:divsChild>
            <w:div w:id="6760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07653">
      <w:bodyDiv w:val="1"/>
      <w:marLeft w:val="0"/>
      <w:marRight w:val="0"/>
      <w:marTop w:val="0"/>
      <w:marBottom w:val="0"/>
      <w:divBdr>
        <w:top w:val="none" w:sz="0" w:space="0" w:color="auto"/>
        <w:left w:val="none" w:sz="0" w:space="0" w:color="auto"/>
        <w:bottom w:val="none" w:sz="0" w:space="0" w:color="auto"/>
        <w:right w:val="none" w:sz="0" w:space="0" w:color="auto"/>
      </w:divBdr>
      <w:divsChild>
        <w:div w:id="105320818">
          <w:marLeft w:val="0"/>
          <w:marRight w:val="0"/>
          <w:marTop w:val="0"/>
          <w:marBottom w:val="0"/>
          <w:divBdr>
            <w:top w:val="none" w:sz="0" w:space="0" w:color="auto"/>
            <w:left w:val="none" w:sz="0" w:space="0" w:color="auto"/>
            <w:bottom w:val="none" w:sz="0" w:space="0" w:color="auto"/>
            <w:right w:val="none" w:sz="0" w:space="0" w:color="auto"/>
          </w:divBdr>
          <w:divsChild>
            <w:div w:id="19462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349124">
      <w:bodyDiv w:val="1"/>
      <w:marLeft w:val="0"/>
      <w:marRight w:val="0"/>
      <w:marTop w:val="0"/>
      <w:marBottom w:val="0"/>
      <w:divBdr>
        <w:top w:val="none" w:sz="0" w:space="0" w:color="auto"/>
        <w:left w:val="none" w:sz="0" w:space="0" w:color="auto"/>
        <w:bottom w:val="none" w:sz="0" w:space="0" w:color="auto"/>
        <w:right w:val="none" w:sz="0" w:space="0" w:color="auto"/>
      </w:divBdr>
      <w:divsChild>
        <w:div w:id="1557081541">
          <w:marLeft w:val="0"/>
          <w:marRight w:val="0"/>
          <w:marTop w:val="0"/>
          <w:marBottom w:val="0"/>
          <w:divBdr>
            <w:top w:val="none" w:sz="0" w:space="0" w:color="auto"/>
            <w:left w:val="none" w:sz="0" w:space="0" w:color="auto"/>
            <w:bottom w:val="none" w:sz="0" w:space="0" w:color="auto"/>
            <w:right w:val="none" w:sz="0" w:space="0" w:color="auto"/>
          </w:divBdr>
          <w:divsChild>
            <w:div w:id="181745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hyperlink" Target="https://build.phonegap.com/" TargetMode="External"/><Relationship Id="rId23" Type="http://schemas.openxmlformats.org/officeDocument/2006/relationships/hyperlink" Target="https://firebase.google.com/docs/auth/" TargetMode="External"/><Relationship Id="rId24" Type="http://schemas.openxmlformats.org/officeDocument/2006/relationships/hyperlink" Target="https://phonegap.com/" TargetMode="External"/><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stephaniekessler/Library/Group%20Containers/UBF8T346G9.Office/User%20Content.localized/Templates.localized/DokuVorlage_Final.dotx" TargetMode="Externa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Stephanie.kessler@casasoft.ch</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1DDA11-374F-DA49-87EE-BF56E8D3A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DokuVorlage_Final.dotx</Template>
  <TotalTime>0</TotalTime>
  <Pages>9</Pages>
  <Words>536</Words>
  <Characters>3379</Characters>
  <Application>Microsoft Macintosh Word</Application>
  <DocSecurity>0</DocSecurity>
  <Lines>28</Lines>
  <Paragraphs>7</Paragraphs>
  <ScaleCrop>false</ScaleCrop>
  <HeadingPairs>
    <vt:vector size="2" baseType="variant">
      <vt:variant>
        <vt:lpstr>Titel</vt:lpstr>
      </vt:variant>
      <vt:variant>
        <vt:i4>1</vt:i4>
      </vt:variant>
    </vt:vector>
  </HeadingPairs>
  <TitlesOfParts>
    <vt:vector size="1" baseType="lpstr">
      <vt:lpstr>findmylocation</vt:lpstr>
    </vt:vector>
  </TitlesOfParts>
  <LinksUpToDate>false</LinksUpToDate>
  <CharactersWithSpaces>3908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findmylocation</dc:title>
  <dc:subject>Systemdokumentation</dc:subject>
  <dc:creator>Stephanie Kessler &amp; Sandro Trottmann</dc:creator>
  <cp:keywords/>
  <dc:description/>
  <cp:lastModifiedBy>Stephanie Kessler</cp:lastModifiedBy>
  <cp:revision>11</cp:revision>
  <cp:lastPrinted>2018-01-18T13:01:00Z</cp:lastPrinted>
  <dcterms:created xsi:type="dcterms:W3CDTF">2018-01-18T07:25:00Z</dcterms:created>
  <dcterms:modified xsi:type="dcterms:W3CDTF">2018-01-18T13:08:00Z</dcterms:modified>
</cp:coreProperties>
</file>